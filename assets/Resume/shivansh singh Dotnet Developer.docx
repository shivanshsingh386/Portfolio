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06C97" w14:textId="77777777" w:rsidR="000738BB" w:rsidRPr="00763850" w:rsidRDefault="000738BB" w:rsidP="000738BB">
      <w:pPr>
        <w:spacing w:before="0" w:after="160" w:line="278" w:lineRule="auto"/>
        <w:rPr>
          <w:b/>
          <w:bCs/>
        </w:rPr>
      </w:pPr>
      <w:r w:rsidRPr="00763850">
        <w:rPr>
          <w:b/>
          <w:bCs/>
          <w:i/>
          <w:iCs/>
          <w:sz w:val="40"/>
          <w:szCs w:val="40"/>
        </w:rPr>
        <w:t xml:space="preserve">Shivansh </w:t>
      </w:r>
      <w:proofErr w:type="gramStart"/>
      <w:r w:rsidRPr="00763850">
        <w:rPr>
          <w:b/>
          <w:bCs/>
          <w:i/>
          <w:iCs/>
          <w:sz w:val="40"/>
          <w:szCs w:val="40"/>
        </w:rPr>
        <w:t>Singh</w:t>
      </w:r>
      <w:r w:rsidRPr="0011045A">
        <w:rPr>
          <w:b/>
          <w:bCs/>
          <w:i/>
          <w:iCs/>
          <w:sz w:val="32"/>
          <w:szCs w:val="32"/>
        </w:rPr>
        <w:t>(</w:t>
      </w:r>
      <w:proofErr w:type="gramEnd"/>
      <w:r w:rsidRPr="0011045A">
        <w:rPr>
          <w:b/>
          <w:bCs/>
          <w:i/>
          <w:iCs/>
          <w:sz w:val="32"/>
          <w:szCs w:val="32"/>
        </w:rPr>
        <w:t>Full stack .net Developer)</w:t>
      </w:r>
    </w:p>
    <w:p w14:paraId="61A2A5E9" w14:textId="77777777" w:rsidR="000738BB" w:rsidRDefault="000738BB" w:rsidP="000738BB">
      <w:r w:rsidRPr="00763850">
        <w:rPr>
          <w:b/>
          <w:bCs/>
        </w:rPr>
        <w:t xml:space="preserve">Noida Sector </w:t>
      </w:r>
      <w:proofErr w:type="gramStart"/>
      <w:r w:rsidRPr="00763850">
        <w:rPr>
          <w:b/>
          <w:bCs/>
        </w:rPr>
        <w:t>6</w:t>
      </w:r>
      <w:r>
        <w:rPr>
          <w:b/>
          <w:bCs/>
        </w:rPr>
        <w:t xml:space="preserve">2 </w:t>
      </w:r>
      <w:r w:rsidRPr="00763850">
        <w:t xml:space="preserve"> </w:t>
      </w:r>
      <w:r w:rsidRPr="00763850">
        <w:rPr>
          <w:b/>
          <w:bCs/>
        </w:rPr>
        <w:t>Phone</w:t>
      </w:r>
      <w:proofErr w:type="gramEnd"/>
      <w:r w:rsidRPr="00763850">
        <w:rPr>
          <w:b/>
          <w:bCs/>
        </w:rPr>
        <w:t>:</w:t>
      </w:r>
      <w:r w:rsidRPr="00763850">
        <w:t xml:space="preserve"> 6386975765 | </w:t>
      </w:r>
      <w:r w:rsidRPr="00763850">
        <w:rPr>
          <w:b/>
          <w:bCs/>
        </w:rPr>
        <w:t>Email:</w:t>
      </w:r>
      <w:r w:rsidRPr="00763850">
        <w:t xml:space="preserve"> </w:t>
      </w:r>
      <w:hyperlink r:id="rId7" w:tgtFrame="_blank" w:history="1">
        <w:r w:rsidRPr="00763850">
          <w:rPr>
            <w:rStyle w:val="Hyperlink"/>
          </w:rPr>
          <w:t>shivanshsingh386@gmail.com</w:t>
        </w:r>
      </w:hyperlink>
    </w:p>
    <w:p w14:paraId="37C3B94E" w14:textId="77777777" w:rsidR="000738BB" w:rsidRPr="00763850" w:rsidRDefault="000738BB" w:rsidP="000738BB">
      <w:pPr>
        <w:spacing w:before="0" w:after="160" w:line="278" w:lineRule="auto"/>
      </w:pPr>
      <w:r w:rsidRPr="00763850">
        <w:rPr>
          <w:b/>
          <w:bCs/>
        </w:rPr>
        <w:t>LinkedIn:</w:t>
      </w:r>
      <w:r w:rsidRPr="00763850">
        <w:t xml:space="preserve"> </w:t>
      </w:r>
      <w:hyperlink r:id="rId8" w:tgtFrame="_blank" w:history="1">
        <w:r w:rsidRPr="00763850">
          <w:rPr>
            <w:rStyle w:val="Hyperlink"/>
          </w:rPr>
          <w:t>https://www.linkedin.com/in/shivansh-singh-b85518239</w:t>
        </w:r>
      </w:hyperlink>
      <w:r>
        <w:t xml:space="preserve"> </w:t>
      </w:r>
      <w:r w:rsidRPr="00763850">
        <w:t xml:space="preserve"> </w:t>
      </w:r>
      <w:r w:rsidRPr="00763850">
        <w:rPr>
          <w:b/>
          <w:bCs/>
        </w:rPr>
        <w:t>GitHub:</w:t>
      </w:r>
      <w:r w:rsidRPr="00763850">
        <w:t xml:space="preserve"> </w:t>
      </w:r>
      <w:hyperlink r:id="rId9" w:tgtFrame="_blank" w:history="1">
        <w:r w:rsidRPr="00763850">
          <w:rPr>
            <w:rStyle w:val="Hyperlink"/>
          </w:rPr>
          <w:t>https://github.com/shivanshsingh386</w:t>
        </w:r>
      </w:hyperlink>
      <w:r>
        <w:t xml:space="preserve"> Portfolio: </w:t>
      </w:r>
      <w:r w:rsidRPr="00470413">
        <w:rPr>
          <w:color w:val="3071C3" w:themeColor="text2" w:themeTint="BF"/>
          <w:u w:val="single"/>
        </w:rPr>
        <w:t>https:// shivanshsingh.github.io</w:t>
      </w:r>
    </w:p>
    <w:p w14:paraId="6AA8C11F" w14:textId="77777777" w:rsidR="000738BB" w:rsidRPr="00763850" w:rsidRDefault="000738BB" w:rsidP="000738BB">
      <w:pPr>
        <w:spacing w:after="160" w:line="278" w:lineRule="auto"/>
      </w:pPr>
      <w:r w:rsidRPr="00763850">
        <w:pict w14:anchorId="5A6E42CD">
          <v:rect id="_x0000_i1067" style="width:0;height:1.5pt" o:hralign="center" o:hrstd="t" o:hr="t" fillcolor="#a0a0a0" stroked="f"/>
        </w:pict>
      </w:r>
    </w:p>
    <w:p w14:paraId="6705AFA8" w14:textId="77777777" w:rsidR="000738BB" w:rsidRPr="00763850" w:rsidRDefault="000738BB" w:rsidP="000738BB">
      <w:pPr>
        <w:spacing w:before="0" w:after="160" w:line="278" w:lineRule="auto"/>
        <w:rPr>
          <w:b/>
          <w:bCs/>
          <w:sz w:val="36"/>
          <w:szCs w:val="36"/>
        </w:rPr>
      </w:pPr>
      <w:r w:rsidRPr="00763850">
        <w:rPr>
          <w:b/>
          <w:bCs/>
          <w:sz w:val="36"/>
          <w:szCs w:val="36"/>
        </w:rPr>
        <w:t xml:space="preserve">Professional </w:t>
      </w:r>
      <w:proofErr w:type="gramStart"/>
      <w:r w:rsidRPr="00763850">
        <w:rPr>
          <w:b/>
          <w:bCs/>
          <w:sz w:val="36"/>
          <w:szCs w:val="36"/>
        </w:rPr>
        <w:t>Summary</w:t>
      </w:r>
      <w:r>
        <w:rPr>
          <w:b/>
          <w:bCs/>
          <w:sz w:val="36"/>
          <w:szCs w:val="36"/>
        </w:rPr>
        <w:t>:-</w:t>
      </w:r>
      <w:proofErr w:type="gramEnd"/>
    </w:p>
    <w:p w14:paraId="6030A15D" w14:textId="77777777" w:rsidR="000738BB" w:rsidRPr="00763850" w:rsidRDefault="000738BB" w:rsidP="000738BB">
      <w:pPr>
        <w:spacing w:before="0" w:after="160" w:line="278" w:lineRule="auto"/>
      </w:pPr>
      <w:r w:rsidRPr="00763850">
        <w:t xml:space="preserve">Experienced Associate Software Engineer with 1+ year of expertise in full-stack .NET development and specialized skills in Angular. Currently driving success at </w:t>
      </w:r>
      <w:proofErr w:type="spellStart"/>
      <w:r w:rsidRPr="00763850">
        <w:t>Intrics</w:t>
      </w:r>
      <w:proofErr w:type="spellEnd"/>
      <w:r w:rsidRPr="00763850">
        <w:t xml:space="preserve"> Solutions by efficiently developing web applications. Adept in Angular and ASP.NET Web API, consistently delivering impactful results. Seeking new opportunities to further professional growth and contribute to innovative projects. Well-versed in HTML5, CSS3, JavaScript,</w:t>
      </w:r>
      <w:r>
        <w:t xml:space="preserve"> Angular, </w:t>
      </w:r>
      <w:r w:rsidRPr="00763850">
        <w:t>C#, ASP.NET Core</w:t>
      </w:r>
      <w:r>
        <w:t xml:space="preserve"> Web API</w:t>
      </w:r>
      <w:r w:rsidRPr="00763850">
        <w:t>, SQL Server, and tools like Git, Postman, and NGRX. Strong problem-solving skills with a focus on responsive, scalable web solutions.</w:t>
      </w:r>
    </w:p>
    <w:p w14:paraId="44AB44C0" w14:textId="77777777" w:rsidR="000738BB" w:rsidRPr="00763850" w:rsidRDefault="000738BB" w:rsidP="000738BB">
      <w:pPr>
        <w:spacing w:after="160" w:line="278" w:lineRule="auto"/>
      </w:pPr>
      <w:r w:rsidRPr="00763850">
        <w:pict w14:anchorId="53059F1E">
          <v:rect id="_x0000_i1068" style="width:0;height:1.5pt" o:hralign="center" o:hrstd="t" o:hr="t" fillcolor="#a0a0a0" stroked="f"/>
        </w:pict>
      </w:r>
    </w:p>
    <w:p w14:paraId="79795D07" w14:textId="77777777" w:rsidR="000738BB" w:rsidRPr="00763850" w:rsidRDefault="000738BB" w:rsidP="000738BB">
      <w:pPr>
        <w:spacing w:before="0" w:after="160" w:line="278" w:lineRule="auto"/>
        <w:rPr>
          <w:b/>
          <w:bCs/>
        </w:rPr>
      </w:pPr>
      <w:r w:rsidRPr="00763850">
        <w:rPr>
          <w:b/>
          <w:bCs/>
        </w:rPr>
        <w:t>Education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3"/>
        <w:gridCol w:w="3876"/>
        <w:gridCol w:w="1209"/>
        <w:gridCol w:w="1102"/>
      </w:tblGrid>
      <w:tr w:rsidR="000738BB" w:rsidRPr="00763850" w14:paraId="36082A03" w14:textId="77777777" w:rsidTr="00C218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F2C93C" w14:textId="77777777" w:rsidR="000738BB" w:rsidRPr="00763850" w:rsidRDefault="000738BB" w:rsidP="00C218D7">
            <w:pPr>
              <w:spacing w:after="160" w:line="278" w:lineRule="auto"/>
              <w:rPr>
                <w:b/>
                <w:bCs/>
              </w:rPr>
            </w:pPr>
            <w:r w:rsidRPr="00763850">
              <w:rPr>
                <w:b/>
                <w:bCs/>
              </w:rPr>
              <w:t>Degree</w:t>
            </w:r>
          </w:p>
        </w:tc>
        <w:tc>
          <w:tcPr>
            <w:tcW w:w="0" w:type="auto"/>
            <w:vAlign w:val="center"/>
            <w:hideMark/>
          </w:tcPr>
          <w:p w14:paraId="601EC7A8" w14:textId="77777777" w:rsidR="000738BB" w:rsidRPr="00763850" w:rsidRDefault="000738BB" w:rsidP="00C218D7">
            <w:pPr>
              <w:spacing w:after="160" w:line="278" w:lineRule="auto"/>
              <w:rPr>
                <w:b/>
                <w:bCs/>
              </w:rPr>
            </w:pPr>
            <w:r w:rsidRPr="00763850">
              <w:rPr>
                <w:b/>
                <w:bCs/>
              </w:rPr>
              <w:t>University/Board</w:t>
            </w:r>
          </w:p>
        </w:tc>
        <w:tc>
          <w:tcPr>
            <w:tcW w:w="0" w:type="auto"/>
            <w:vAlign w:val="center"/>
            <w:hideMark/>
          </w:tcPr>
          <w:p w14:paraId="17DE4F1A" w14:textId="77777777" w:rsidR="000738BB" w:rsidRPr="00763850" w:rsidRDefault="000738BB" w:rsidP="00C218D7">
            <w:pPr>
              <w:spacing w:after="160" w:line="278" w:lineRule="auto"/>
              <w:rPr>
                <w:b/>
                <w:bCs/>
              </w:rPr>
            </w:pPr>
            <w:r w:rsidRPr="00763850">
              <w:rPr>
                <w:b/>
                <w:bCs/>
              </w:rPr>
              <w:t>Year of Passing</w:t>
            </w:r>
          </w:p>
        </w:tc>
        <w:tc>
          <w:tcPr>
            <w:tcW w:w="0" w:type="auto"/>
            <w:vAlign w:val="center"/>
            <w:hideMark/>
          </w:tcPr>
          <w:p w14:paraId="468D4E78" w14:textId="77777777" w:rsidR="000738BB" w:rsidRPr="00763850" w:rsidRDefault="000738BB" w:rsidP="00C218D7">
            <w:pPr>
              <w:spacing w:after="160" w:line="278" w:lineRule="auto"/>
              <w:rPr>
                <w:b/>
                <w:bCs/>
              </w:rPr>
            </w:pPr>
            <w:r w:rsidRPr="00763850">
              <w:rPr>
                <w:b/>
                <w:bCs/>
              </w:rPr>
              <w:t>Percentage</w:t>
            </w:r>
          </w:p>
        </w:tc>
      </w:tr>
      <w:tr w:rsidR="000738BB" w:rsidRPr="00763850" w14:paraId="14398B54" w14:textId="77777777" w:rsidTr="00C218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07573" w14:textId="77777777" w:rsidR="000738BB" w:rsidRPr="00763850" w:rsidRDefault="000738BB" w:rsidP="00C218D7">
            <w:pPr>
              <w:spacing w:after="160" w:line="278" w:lineRule="auto"/>
            </w:pPr>
            <w:r w:rsidRPr="00763850">
              <w:t>Bachelor of Technology (Computer Science)</w:t>
            </w:r>
          </w:p>
        </w:tc>
        <w:tc>
          <w:tcPr>
            <w:tcW w:w="0" w:type="auto"/>
            <w:vAlign w:val="center"/>
            <w:hideMark/>
          </w:tcPr>
          <w:p w14:paraId="2DE6BE1B" w14:textId="77777777" w:rsidR="000738BB" w:rsidRPr="00763850" w:rsidRDefault="000738BB" w:rsidP="00C218D7">
            <w:pPr>
              <w:spacing w:after="160" w:line="278" w:lineRule="auto"/>
            </w:pPr>
            <w:r w:rsidRPr="00763850">
              <w:t>R.R Institute of Modern Technology, Affiliated by AKTU</w:t>
            </w:r>
          </w:p>
        </w:tc>
        <w:tc>
          <w:tcPr>
            <w:tcW w:w="0" w:type="auto"/>
            <w:vAlign w:val="center"/>
            <w:hideMark/>
          </w:tcPr>
          <w:p w14:paraId="0817D912" w14:textId="77777777" w:rsidR="000738BB" w:rsidRPr="00763850" w:rsidRDefault="000738BB" w:rsidP="00C218D7">
            <w:pPr>
              <w:spacing w:after="160" w:line="278" w:lineRule="auto"/>
            </w:pPr>
            <w:r w:rsidRPr="00763850">
              <w:t>2023</w:t>
            </w:r>
          </w:p>
        </w:tc>
        <w:tc>
          <w:tcPr>
            <w:tcW w:w="0" w:type="auto"/>
            <w:vAlign w:val="center"/>
            <w:hideMark/>
          </w:tcPr>
          <w:p w14:paraId="15EF310D" w14:textId="77777777" w:rsidR="000738BB" w:rsidRPr="00763850" w:rsidRDefault="000738BB" w:rsidP="00C218D7">
            <w:pPr>
              <w:spacing w:after="160" w:line="278" w:lineRule="auto"/>
            </w:pPr>
            <w:r w:rsidRPr="00763850">
              <w:t>71%</w:t>
            </w:r>
          </w:p>
        </w:tc>
      </w:tr>
      <w:tr w:rsidR="000738BB" w:rsidRPr="00763850" w14:paraId="05B5A0FD" w14:textId="77777777" w:rsidTr="00C218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2D38E" w14:textId="77777777" w:rsidR="000738BB" w:rsidRPr="00763850" w:rsidRDefault="000738BB" w:rsidP="00C218D7">
            <w:pPr>
              <w:spacing w:after="160" w:line="278" w:lineRule="auto"/>
            </w:pPr>
            <w:r w:rsidRPr="00763850">
              <w:t>Intermediate (12th)</w:t>
            </w:r>
          </w:p>
        </w:tc>
        <w:tc>
          <w:tcPr>
            <w:tcW w:w="0" w:type="auto"/>
            <w:vAlign w:val="center"/>
            <w:hideMark/>
          </w:tcPr>
          <w:p w14:paraId="479AD7B6" w14:textId="77777777" w:rsidR="000738BB" w:rsidRPr="00763850" w:rsidRDefault="000738BB" w:rsidP="00C218D7">
            <w:pPr>
              <w:spacing w:after="160" w:line="278" w:lineRule="auto"/>
            </w:pPr>
            <w:r w:rsidRPr="00763850">
              <w:t>MVM Gonda</w:t>
            </w:r>
          </w:p>
        </w:tc>
        <w:tc>
          <w:tcPr>
            <w:tcW w:w="0" w:type="auto"/>
            <w:vAlign w:val="center"/>
            <w:hideMark/>
          </w:tcPr>
          <w:p w14:paraId="1A5234F7" w14:textId="77777777" w:rsidR="000738BB" w:rsidRPr="00763850" w:rsidRDefault="000738BB" w:rsidP="00C218D7">
            <w:pPr>
              <w:spacing w:after="160" w:line="278" w:lineRule="auto"/>
            </w:pPr>
            <w:r w:rsidRPr="00763850">
              <w:t>2019</w:t>
            </w:r>
          </w:p>
        </w:tc>
        <w:tc>
          <w:tcPr>
            <w:tcW w:w="0" w:type="auto"/>
            <w:vAlign w:val="center"/>
            <w:hideMark/>
          </w:tcPr>
          <w:p w14:paraId="5EC6A505" w14:textId="77777777" w:rsidR="000738BB" w:rsidRPr="00763850" w:rsidRDefault="000738BB" w:rsidP="00C218D7">
            <w:pPr>
              <w:spacing w:after="160" w:line="278" w:lineRule="auto"/>
            </w:pPr>
            <w:r w:rsidRPr="00763850">
              <w:t>61.8%</w:t>
            </w:r>
          </w:p>
        </w:tc>
      </w:tr>
      <w:tr w:rsidR="000738BB" w:rsidRPr="00763850" w14:paraId="25805466" w14:textId="77777777" w:rsidTr="00C218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DBA2B" w14:textId="77777777" w:rsidR="000738BB" w:rsidRPr="00763850" w:rsidRDefault="000738BB" w:rsidP="00C218D7">
            <w:pPr>
              <w:spacing w:after="160" w:line="278" w:lineRule="auto"/>
            </w:pPr>
            <w:r w:rsidRPr="00763850">
              <w:t>High School (10th)</w:t>
            </w:r>
          </w:p>
        </w:tc>
        <w:tc>
          <w:tcPr>
            <w:tcW w:w="0" w:type="auto"/>
            <w:vAlign w:val="center"/>
            <w:hideMark/>
          </w:tcPr>
          <w:p w14:paraId="720BB632" w14:textId="77777777" w:rsidR="000738BB" w:rsidRPr="00763850" w:rsidRDefault="000738BB" w:rsidP="00C218D7">
            <w:pPr>
              <w:spacing w:after="160" w:line="278" w:lineRule="auto"/>
            </w:pPr>
            <w:r w:rsidRPr="00763850">
              <w:t>MVM Gonda</w:t>
            </w:r>
          </w:p>
        </w:tc>
        <w:tc>
          <w:tcPr>
            <w:tcW w:w="0" w:type="auto"/>
            <w:vAlign w:val="center"/>
            <w:hideMark/>
          </w:tcPr>
          <w:p w14:paraId="46598D4E" w14:textId="77777777" w:rsidR="000738BB" w:rsidRPr="00763850" w:rsidRDefault="000738BB" w:rsidP="00C218D7">
            <w:pPr>
              <w:spacing w:after="160" w:line="278" w:lineRule="auto"/>
            </w:pPr>
            <w:r w:rsidRPr="00763850">
              <w:t>2017</w:t>
            </w:r>
          </w:p>
        </w:tc>
        <w:tc>
          <w:tcPr>
            <w:tcW w:w="0" w:type="auto"/>
            <w:vAlign w:val="center"/>
            <w:hideMark/>
          </w:tcPr>
          <w:p w14:paraId="748ECDF6" w14:textId="77777777" w:rsidR="000738BB" w:rsidRPr="00763850" w:rsidRDefault="000738BB" w:rsidP="00C218D7">
            <w:pPr>
              <w:spacing w:after="160" w:line="278" w:lineRule="auto"/>
            </w:pPr>
            <w:r w:rsidRPr="00763850">
              <w:t>78%</w:t>
            </w:r>
          </w:p>
        </w:tc>
      </w:tr>
    </w:tbl>
    <w:p w14:paraId="4732949C" w14:textId="77777777" w:rsidR="000738BB" w:rsidRPr="00763850" w:rsidRDefault="000738BB" w:rsidP="000738BB">
      <w:pPr>
        <w:spacing w:after="160" w:line="278" w:lineRule="auto"/>
      </w:pPr>
      <w:r w:rsidRPr="00763850">
        <w:pict w14:anchorId="19B62A47">
          <v:rect id="_x0000_i1069" style="width:0;height:1.5pt" o:hralign="center" o:hrstd="t" o:hr="t" fillcolor="#a0a0a0" stroked="f"/>
        </w:pict>
      </w:r>
    </w:p>
    <w:p w14:paraId="7A7C106A" w14:textId="77777777" w:rsidR="000738BB" w:rsidRPr="00763850" w:rsidRDefault="000738BB" w:rsidP="000738BB">
      <w:pPr>
        <w:spacing w:before="0" w:after="160" w:line="278" w:lineRule="auto"/>
        <w:rPr>
          <w:b/>
          <w:bCs/>
        </w:rPr>
      </w:pPr>
      <w:r w:rsidRPr="00763850">
        <w:rPr>
          <w:b/>
          <w:bCs/>
        </w:rPr>
        <w:t>Experience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3211"/>
        <w:gridCol w:w="2628"/>
      </w:tblGrid>
      <w:tr w:rsidR="000738BB" w:rsidRPr="00763850" w14:paraId="7B4547B9" w14:textId="77777777" w:rsidTr="00C218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8EBA5B" w14:textId="77777777" w:rsidR="000738BB" w:rsidRPr="00763850" w:rsidRDefault="000738BB" w:rsidP="00C218D7">
            <w:pPr>
              <w:spacing w:after="160" w:line="278" w:lineRule="auto"/>
              <w:rPr>
                <w:b/>
                <w:bCs/>
              </w:rPr>
            </w:pPr>
            <w:r w:rsidRPr="00763850">
              <w:rPr>
                <w:b/>
                <w:bCs/>
              </w:rPr>
              <w:t>Organization</w:t>
            </w:r>
          </w:p>
        </w:tc>
        <w:tc>
          <w:tcPr>
            <w:tcW w:w="0" w:type="auto"/>
            <w:vAlign w:val="center"/>
            <w:hideMark/>
          </w:tcPr>
          <w:p w14:paraId="728FF4AC" w14:textId="77777777" w:rsidR="000738BB" w:rsidRPr="00763850" w:rsidRDefault="000738BB" w:rsidP="00C218D7">
            <w:pPr>
              <w:spacing w:after="160" w:line="278" w:lineRule="auto"/>
              <w:rPr>
                <w:b/>
                <w:bCs/>
              </w:rPr>
            </w:pPr>
            <w:r w:rsidRPr="00763850">
              <w:rPr>
                <w:b/>
                <w:bCs/>
              </w:rPr>
              <w:t>Designation</w:t>
            </w:r>
          </w:p>
        </w:tc>
        <w:tc>
          <w:tcPr>
            <w:tcW w:w="0" w:type="auto"/>
            <w:vAlign w:val="center"/>
            <w:hideMark/>
          </w:tcPr>
          <w:p w14:paraId="17AA4C7E" w14:textId="77777777" w:rsidR="000738BB" w:rsidRPr="00763850" w:rsidRDefault="000738BB" w:rsidP="00C218D7">
            <w:pPr>
              <w:spacing w:after="160" w:line="278" w:lineRule="auto"/>
              <w:rPr>
                <w:b/>
                <w:bCs/>
              </w:rPr>
            </w:pPr>
            <w:r w:rsidRPr="00763850">
              <w:rPr>
                <w:b/>
                <w:bCs/>
              </w:rPr>
              <w:t>Duration</w:t>
            </w:r>
          </w:p>
        </w:tc>
      </w:tr>
      <w:tr w:rsidR="000738BB" w:rsidRPr="00763850" w14:paraId="03AB7A95" w14:textId="77777777" w:rsidTr="00C218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D8F20" w14:textId="77777777" w:rsidR="000738BB" w:rsidRPr="00763850" w:rsidRDefault="000738BB" w:rsidP="00C218D7">
            <w:pPr>
              <w:spacing w:after="160" w:line="278" w:lineRule="auto"/>
            </w:pPr>
            <w:proofErr w:type="spellStart"/>
            <w:r w:rsidRPr="00763850">
              <w:t>Intrics</w:t>
            </w:r>
            <w:proofErr w:type="spellEnd"/>
            <w:r w:rsidRPr="00763850">
              <w:t xml:space="preserve"> Solutions Pvt Ltd</w:t>
            </w:r>
          </w:p>
        </w:tc>
        <w:tc>
          <w:tcPr>
            <w:tcW w:w="0" w:type="auto"/>
            <w:vAlign w:val="center"/>
            <w:hideMark/>
          </w:tcPr>
          <w:p w14:paraId="6DC88F78" w14:textId="77777777" w:rsidR="000738BB" w:rsidRPr="00763850" w:rsidRDefault="000738BB" w:rsidP="00C218D7">
            <w:pPr>
              <w:spacing w:after="160" w:line="278" w:lineRule="auto"/>
            </w:pPr>
            <w:r w:rsidRPr="00763850">
              <w:t>Associate Software Engineer</w:t>
            </w:r>
          </w:p>
        </w:tc>
        <w:tc>
          <w:tcPr>
            <w:tcW w:w="0" w:type="auto"/>
            <w:vAlign w:val="center"/>
            <w:hideMark/>
          </w:tcPr>
          <w:p w14:paraId="4234EE6C" w14:textId="77777777" w:rsidR="000738BB" w:rsidRPr="00763850" w:rsidRDefault="000738BB" w:rsidP="00C218D7">
            <w:pPr>
              <w:spacing w:after="160" w:line="278" w:lineRule="auto"/>
            </w:pPr>
            <w:r w:rsidRPr="00763850">
              <w:t>April 2024 – Till Date</w:t>
            </w:r>
          </w:p>
        </w:tc>
      </w:tr>
      <w:tr w:rsidR="000738BB" w:rsidRPr="00763850" w14:paraId="45A53812" w14:textId="77777777" w:rsidTr="00C218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A5555" w14:textId="77777777" w:rsidR="000738BB" w:rsidRPr="00763850" w:rsidRDefault="000738BB" w:rsidP="00C218D7">
            <w:pPr>
              <w:spacing w:after="160" w:line="278" w:lineRule="auto"/>
            </w:pPr>
            <w:proofErr w:type="spellStart"/>
            <w:r w:rsidRPr="00763850">
              <w:t>Acmegrade</w:t>
            </w:r>
            <w:proofErr w:type="spellEnd"/>
            <w:r w:rsidRPr="00763850">
              <w:t xml:space="preserve"> Pvt Ltd</w:t>
            </w:r>
          </w:p>
        </w:tc>
        <w:tc>
          <w:tcPr>
            <w:tcW w:w="0" w:type="auto"/>
            <w:vAlign w:val="center"/>
            <w:hideMark/>
          </w:tcPr>
          <w:p w14:paraId="29F8885B" w14:textId="77777777" w:rsidR="000738BB" w:rsidRPr="00763850" w:rsidRDefault="000738BB" w:rsidP="00C218D7">
            <w:pPr>
              <w:spacing w:after="160" w:line="278" w:lineRule="auto"/>
            </w:pPr>
            <w:r w:rsidRPr="00763850">
              <w:t>Frontend Web Development Intern</w:t>
            </w:r>
          </w:p>
        </w:tc>
        <w:tc>
          <w:tcPr>
            <w:tcW w:w="0" w:type="auto"/>
            <w:vAlign w:val="center"/>
            <w:hideMark/>
          </w:tcPr>
          <w:p w14:paraId="3E93C2CE" w14:textId="77777777" w:rsidR="000738BB" w:rsidRPr="00763850" w:rsidRDefault="000738BB" w:rsidP="00C218D7">
            <w:pPr>
              <w:spacing w:after="160" w:line="278" w:lineRule="auto"/>
            </w:pPr>
            <w:r w:rsidRPr="00763850">
              <w:t>August 2022 – October 2022</w:t>
            </w:r>
          </w:p>
        </w:tc>
      </w:tr>
    </w:tbl>
    <w:p w14:paraId="6E64DF35" w14:textId="77777777" w:rsidR="000738BB" w:rsidRPr="00763850" w:rsidRDefault="000738BB" w:rsidP="000738BB">
      <w:pPr>
        <w:spacing w:before="0" w:after="160" w:line="278" w:lineRule="auto"/>
      </w:pPr>
      <w:proofErr w:type="spellStart"/>
      <w:r w:rsidRPr="00763850">
        <w:rPr>
          <w:b/>
          <w:bCs/>
        </w:rPr>
        <w:lastRenderedPageBreak/>
        <w:t>Intrics</w:t>
      </w:r>
      <w:proofErr w:type="spellEnd"/>
      <w:r w:rsidRPr="00763850">
        <w:rPr>
          <w:b/>
          <w:bCs/>
        </w:rPr>
        <w:t xml:space="preserve"> Solutions Pvt Ltd</w:t>
      </w:r>
      <w:r w:rsidRPr="00763850">
        <w:t xml:space="preserve"> </w:t>
      </w:r>
      <w:r w:rsidRPr="00763850">
        <w:rPr>
          <w:i/>
          <w:iCs/>
        </w:rPr>
        <w:t>Associate Software Engineer</w:t>
      </w:r>
      <w:r w:rsidRPr="00763850">
        <w:t xml:space="preserve"> | April 2024 – Till Date As a full-stack .NET developer, my roles and responsibilities include:</w:t>
      </w:r>
    </w:p>
    <w:p w14:paraId="2ED3D7D6" w14:textId="77777777" w:rsidR="000738BB" w:rsidRPr="00763850" w:rsidRDefault="000738BB" w:rsidP="000738BB">
      <w:pPr>
        <w:numPr>
          <w:ilvl w:val="0"/>
          <w:numId w:val="47"/>
        </w:numPr>
        <w:spacing w:before="0" w:after="160" w:line="278" w:lineRule="auto"/>
      </w:pPr>
      <w:r w:rsidRPr="00763850">
        <w:t>Front-End Development: Building responsive user interfaces using HTML5, CSS3, JavaScript, and Angular 17.</w:t>
      </w:r>
    </w:p>
    <w:p w14:paraId="100BEFA8" w14:textId="77777777" w:rsidR="000738BB" w:rsidRPr="00763850" w:rsidRDefault="000738BB" w:rsidP="000738BB">
      <w:pPr>
        <w:numPr>
          <w:ilvl w:val="0"/>
          <w:numId w:val="47"/>
        </w:numPr>
        <w:spacing w:before="0" w:after="160" w:line="278" w:lineRule="auto"/>
      </w:pPr>
      <w:r w:rsidRPr="00763850">
        <w:t>Back-End Development: Developing server-side logic with .NET Core and C#, managing databases with SQL Server, and ensuring efficient data retrieval and storage.</w:t>
      </w:r>
    </w:p>
    <w:p w14:paraId="34F5BB60" w14:textId="77777777" w:rsidR="000738BB" w:rsidRPr="00763850" w:rsidRDefault="000738BB" w:rsidP="000738BB">
      <w:pPr>
        <w:numPr>
          <w:ilvl w:val="0"/>
          <w:numId w:val="47"/>
        </w:numPr>
        <w:spacing w:before="0" w:after="160" w:line="278" w:lineRule="auto"/>
      </w:pPr>
      <w:r w:rsidRPr="00763850">
        <w:t>Collaboration: Working in agile teams to deliver high-quality web applications, integrating APIs, and optimizing performance for user satisfaction.</w:t>
      </w:r>
    </w:p>
    <w:p w14:paraId="52222652" w14:textId="77777777" w:rsidR="000738BB" w:rsidRPr="00763850" w:rsidRDefault="000738BB" w:rsidP="000738BB">
      <w:pPr>
        <w:spacing w:before="0" w:after="160" w:line="278" w:lineRule="auto"/>
      </w:pPr>
      <w:proofErr w:type="spellStart"/>
      <w:r w:rsidRPr="00763850">
        <w:rPr>
          <w:b/>
          <w:bCs/>
        </w:rPr>
        <w:t>Acmegrade</w:t>
      </w:r>
      <w:proofErr w:type="spellEnd"/>
      <w:r w:rsidRPr="00763850">
        <w:rPr>
          <w:b/>
          <w:bCs/>
        </w:rPr>
        <w:t xml:space="preserve"> Pvt Ltd</w:t>
      </w:r>
      <w:r w:rsidRPr="00763850">
        <w:t xml:space="preserve"> </w:t>
      </w:r>
      <w:r w:rsidRPr="00763850">
        <w:rPr>
          <w:i/>
          <w:iCs/>
        </w:rPr>
        <w:t>Frontend Web Development Intern</w:t>
      </w:r>
      <w:r w:rsidRPr="00763850">
        <w:t xml:space="preserve"> | August 2022 – October 2022</w:t>
      </w:r>
    </w:p>
    <w:p w14:paraId="0324E678" w14:textId="77777777" w:rsidR="000738BB" w:rsidRPr="00763850" w:rsidRDefault="000738BB" w:rsidP="000738BB">
      <w:pPr>
        <w:numPr>
          <w:ilvl w:val="0"/>
          <w:numId w:val="48"/>
        </w:numPr>
        <w:spacing w:before="0" w:after="160" w:line="278" w:lineRule="auto"/>
      </w:pPr>
      <w:r w:rsidRPr="00763850">
        <w:t>Developed a real-time Weather App using frontend technologies (HTML5, CSS3, JavaScript).</w:t>
      </w:r>
    </w:p>
    <w:p w14:paraId="39AA326E" w14:textId="77777777" w:rsidR="000738BB" w:rsidRPr="00763850" w:rsidRDefault="000738BB" w:rsidP="000738BB">
      <w:pPr>
        <w:numPr>
          <w:ilvl w:val="0"/>
          <w:numId w:val="48"/>
        </w:numPr>
        <w:spacing w:before="0" w:after="160" w:line="278" w:lineRule="auto"/>
      </w:pPr>
      <w:r w:rsidRPr="00763850">
        <w:t>Focused on creating responsive, user-friendly interfaces and integrating weather APIs for dynamic data display.</w:t>
      </w:r>
    </w:p>
    <w:p w14:paraId="515D7F94" w14:textId="77777777" w:rsidR="000738BB" w:rsidRPr="00763850" w:rsidRDefault="000738BB" w:rsidP="000738BB">
      <w:pPr>
        <w:spacing w:after="160" w:line="278" w:lineRule="auto"/>
      </w:pPr>
      <w:r w:rsidRPr="00763850">
        <w:pict w14:anchorId="7C809A3D">
          <v:rect id="_x0000_i1070" style="width:0;height:1.5pt" o:hralign="center" o:hrstd="t" o:hr="t" fillcolor="#a0a0a0" stroked="f"/>
        </w:pict>
      </w:r>
    </w:p>
    <w:p w14:paraId="0AF4248A" w14:textId="77777777" w:rsidR="000738BB" w:rsidRPr="00763850" w:rsidRDefault="000738BB" w:rsidP="000738BB">
      <w:pPr>
        <w:spacing w:before="0" w:after="160" w:line="278" w:lineRule="auto"/>
        <w:rPr>
          <w:b/>
          <w:bCs/>
          <w:sz w:val="32"/>
          <w:szCs w:val="32"/>
        </w:rPr>
      </w:pPr>
      <w:r w:rsidRPr="00763850">
        <w:rPr>
          <w:b/>
          <w:bCs/>
          <w:sz w:val="32"/>
          <w:szCs w:val="32"/>
        </w:rPr>
        <w:t xml:space="preserve">Technical </w:t>
      </w:r>
      <w:proofErr w:type="gramStart"/>
      <w:r w:rsidRPr="00763850">
        <w:rPr>
          <w:b/>
          <w:bCs/>
          <w:sz w:val="32"/>
          <w:szCs w:val="32"/>
        </w:rPr>
        <w:t>Skills</w:t>
      </w:r>
      <w:r>
        <w:rPr>
          <w:b/>
          <w:bCs/>
          <w:sz w:val="32"/>
          <w:szCs w:val="32"/>
        </w:rPr>
        <w:t>:-</w:t>
      </w:r>
      <w:proofErr w:type="gramEnd"/>
    </w:p>
    <w:p w14:paraId="532A7874" w14:textId="77777777" w:rsidR="000738BB" w:rsidRPr="00763850" w:rsidRDefault="000738BB" w:rsidP="000738BB">
      <w:pPr>
        <w:spacing w:before="0" w:after="160" w:line="278" w:lineRule="auto"/>
      </w:pPr>
      <w:r w:rsidRPr="00763850">
        <w:rPr>
          <w:b/>
          <w:bCs/>
        </w:rPr>
        <w:t>Operating Systems</w:t>
      </w:r>
      <w:r w:rsidRPr="00763850">
        <w:t xml:space="preserve"> Windows</w:t>
      </w:r>
    </w:p>
    <w:p w14:paraId="1F5BEE6F" w14:textId="77777777" w:rsidR="000738BB" w:rsidRPr="00763850" w:rsidRDefault="000738BB" w:rsidP="000738BB">
      <w:pPr>
        <w:spacing w:before="0" w:after="160" w:line="278" w:lineRule="auto"/>
      </w:pPr>
      <w:r w:rsidRPr="00763850">
        <w:rPr>
          <w:b/>
          <w:bCs/>
        </w:rPr>
        <w:t>Languages</w:t>
      </w:r>
      <w:r w:rsidRPr="00763850">
        <w:t xml:space="preserve"> C#, JavaScript</w:t>
      </w:r>
      <w:r>
        <w:t>, Typescript</w:t>
      </w:r>
    </w:p>
    <w:p w14:paraId="24D6C835" w14:textId="77777777" w:rsidR="000738BB" w:rsidRPr="00763850" w:rsidRDefault="000738BB" w:rsidP="000738BB">
      <w:pPr>
        <w:spacing w:before="0" w:after="160" w:line="278" w:lineRule="auto"/>
      </w:pPr>
      <w:r w:rsidRPr="00763850">
        <w:rPr>
          <w:b/>
          <w:bCs/>
        </w:rPr>
        <w:t>Databases</w:t>
      </w:r>
      <w:r w:rsidRPr="00763850">
        <w:t xml:space="preserve"> SQL Server</w:t>
      </w:r>
    </w:p>
    <w:p w14:paraId="5ECB4F5A" w14:textId="77777777" w:rsidR="000738BB" w:rsidRPr="00763850" w:rsidRDefault="000738BB" w:rsidP="000738BB">
      <w:pPr>
        <w:spacing w:before="0" w:after="160" w:line="278" w:lineRule="auto"/>
      </w:pPr>
      <w:r w:rsidRPr="00763850">
        <w:rPr>
          <w:b/>
          <w:bCs/>
        </w:rPr>
        <w:t>Web Related</w:t>
      </w:r>
      <w:r w:rsidRPr="00763850">
        <w:t xml:space="preserve"> HTML5, CSS3, Bootstrap 5</w:t>
      </w:r>
      <w:r>
        <w:t xml:space="preserve">, </w:t>
      </w:r>
      <w:r w:rsidRPr="00763850">
        <w:t>Angular 17, NGRX</w:t>
      </w:r>
      <w:r>
        <w:t>,</w:t>
      </w:r>
      <w:r w:rsidRPr="00763850">
        <w:t xml:space="preserve"> ASP.NET Core Web </w:t>
      </w:r>
      <w:proofErr w:type="gramStart"/>
      <w:r w:rsidRPr="00763850">
        <w:t xml:space="preserve">API, </w:t>
      </w:r>
      <w:r>
        <w:t xml:space="preserve">  </w:t>
      </w:r>
      <w:proofErr w:type="gramEnd"/>
      <w:r>
        <w:t>ASP.NET Core MVC</w:t>
      </w:r>
    </w:p>
    <w:p w14:paraId="38B00F14" w14:textId="77777777" w:rsidR="000738BB" w:rsidRPr="00763850" w:rsidRDefault="000738BB" w:rsidP="000738BB">
      <w:pPr>
        <w:spacing w:before="0" w:after="160" w:line="278" w:lineRule="auto"/>
      </w:pPr>
      <w:r w:rsidRPr="00763850">
        <w:rPr>
          <w:b/>
          <w:bCs/>
        </w:rPr>
        <w:t>Tools &amp; Utilities</w:t>
      </w:r>
      <w:r w:rsidRPr="00763850">
        <w:t xml:space="preserve"> Git, Visual Studio, VS Code</w:t>
      </w:r>
      <w:r>
        <w:t xml:space="preserve">, </w:t>
      </w:r>
      <w:proofErr w:type="gramStart"/>
      <w:r>
        <w:t>SSMS(</w:t>
      </w:r>
      <w:proofErr w:type="spellStart"/>
      <w:proofErr w:type="gramEnd"/>
      <w:r>
        <w:t>sql</w:t>
      </w:r>
      <w:proofErr w:type="spellEnd"/>
      <w:r>
        <w:t xml:space="preserve"> server), Postman</w:t>
      </w:r>
    </w:p>
    <w:p w14:paraId="553F54DF" w14:textId="77777777" w:rsidR="000738BB" w:rsidRPr="00763850" w:rsidRDefault="000738BB" w:rsidP="000738BB">
      <w:pPr>
        <w:spacing w:after="160" w:line="278" w:lineRule="auto"/>
      </w:pPr>
      <w:r w:rsidRPr="00763850">
        <w:pict w14:anchorId="6CAA1C0E">
          <v:rect id="_x0000_i1071" style="width:0;height:1.5pt" o:hralign="center" o:hrstd="t" o:hr="t" fillcolor="#a0a0a0" stroked="f"/>
        </w:pict>
      </w:r>
    </w:p>
    <w:p w14:paraId="79A7CA59" w14:textId="77777777" w:rsidR="000738BB" w:rsidRPr="00763850" w:rsidRDefault="000738BB" w:rsidP="000738BB">
      <w:pPr>
        <w:spacing w:before="0" w:after="160" w:line="278" w:lineRule="auto"/>
        <w:rPr>
          <w:b/>
          <w:bCs/>
          <w:sz w:val="36"/>
          <w:szCs w:val="36"/>
        </w:rPr>
      </w:pPr>
      <w:r w:rsidRPr="00763850">
        <w:rPr>
          <w:b/>
          <w:bCs/>
          <w:sz w:val="36"/>
          <w:szCs w:val="36"/>
        </w:rPr>
        <w:t xml:space="preserve">Projects </w:t>
      </w:r>
      <w:proofErr w:type="gramStart"/>
      <w:r w:rsidRPr="00763850">
        <w:rPr>
          <w:b/>
          <w:bCs/>
          <w:sz w:val="36"/>
          <w:szCs w:val="36"/>
        </w:rPr>
        <w:t>Profile</w:t>
      </w:r>
      <w:r w:rsidRPr="00F741C7">
        <w:rPr>
          <w:b/>
          <w:bCs/>
          <w:sz w:val="36"/>
          <w:szCs w:val="36"/>
        </w:rPr>
        <w:t>:-</w:t>
      </w:r>
      <w:proofErr w:type="gramEnd"/>
    </w:p>
    <w:p w14:paraId="350AA248" w14:textId="77777777" w:rsidR="000738BB" w:rsidRPr="00763850" w:rsidRDefault="000738BB" w:rsidP="000738BB">
      <w:pPr>
        <w:spacing w:before="0" w:after="160" w:line="278" w:lineRule="auto"/>
      </w:pPr>
      <w:r w:rsidRPr="00763850">
        <w:rPr>
          <w:b/>
          <w:bCs/>
        </w:rPr>
        <w:t xml:space="preserve">1. Project Name: </w:t>
      </w:r>
      <w:proofErr w:type="spellStart"/>
      <w:r w:rsidRPr="00763850">
        <w:rPr>
          <w:b/>
          <w:bCs/>
        </w:rPr>
        <w:t>Infoquest</w:t>
      </w:r>
      <w:proofErr w:type="spellEnd"/>
      <w:r w:rsidRPr="00763850">
        <w:t xml:space="preserve"> </w:t>
      </w:r>
      <w:r w:rsidRPr="00763850">
        <w:rPr>
          <w:b/>
          <w:bCs/>
        </w:rPr>
        <w:t>Client:</w:t>
      </w:r>
      <w:r w:rsidRPr="00763850">
        <w:t xml:space="preserve"> Internal Project (</w:t>
      </w:r>
      <w:proofErr w:type="spellStart"/>
      <w:r w:rsidRPr="00763850">
        <w:t>Intrics</w:t>
      </w:r>
      <w:proofErr w:type="spellEnd"/>
      <w:r w:rsidRPr="00763850">
        <w:t xml:space="preserve"> Solutions) </w:t>
      </w:r>
      <w:r w:rsidRPr="00763850">
        <w:rPr>
          <w:b/>
          <w:bCs/>
        </w:rPr>
        <w:t>Role:</w:t>
      </w:r>
      <w:r w:rsidRPr="00763850">
        <w:t xml:space="preserve"> Full-Stack Developer </w:t>
      </w:r>
      <w:r w:rsidRPr="00763850">
        <w:rPr>
          <w:b/>
          <w:bCs/>
        </w:rPr>
        <w:t>Duration:</w:t>
      </w:r>
      <w:r w:rsidRPr="00763850">
        <w:t xml:space="preserve"> April 2024 – Till Date </w:t>
      </w:r>
      <w:r w:rsidRPr="00763850">
        <w:rPr>
          <w:b/>
          <w:bCs/>
        </w:rPr>
        <w:t>Environment</w:t>
      </w:r>
    </w:p>
    <w:p w14:paraId="74007800" w14:textId="77777777" w:rsidR="000738BB" w:rsidRPr="00763850" w:rsidRDefault="000738BB" w:rsidP="000738BB">
      <w:pPr>
        <w:numPr>
          <w:ilvl w:val="0"/>
          <w:numId w:val="49"/>
        </w:numPr>
        <w:spacing w:before="0" w:after="160" w:line="278" w:lineRule="auto"/>
      </w:pPr>
      <w:r w:rsidRPr="00763850">
        <w:rPr>
          <w:b/>
          <w:bCs/>
        </w:rPr>
        <w:t>Software:</w:t>
      </w:r>
      <w:r w:rsidRPr="00763850">
        <w:t xml:space="preserve"> Languages &amp; Frameworks: HTML5, CSS3, Bootstrap 5, Angular 17, C#, ASP.NET Core, .NET Core Web API, JavaScript, NGRX, JSON; Database: SQL Server; Applications &amp; Others: Postman, Git, Visual Studio; O/S: Windows 10</w:t>
      </w:r>
    </w:p>
    <w:p w14:paraId="51087BA7" w14:textId="77777777" w:rsidR="000738BB" w:rsidRPr="00763850" w:rsidRDefault="000738BB" w:rsidP="000738BB">
      <w:pPr>
        <w:spacing w:before="0" w:after="160" w:line="278" w:lineRule="auto"/>
      </w:pPr>
      <w:r w:rsidRPr="00763850">
        <w:rPr>
          <w:b/>
          <w:bCs/>
        </w:rPr>
        <w:t>Project Description</w:t>
      </w:r>
      <w:r w:rsidRPr="00763850">
        <w:t xml:space="preserve"> </w:t>
      </w:r>
      <w:proofErr w:type="spellStart"/>
      <w:r w:rsidRPr="00763850">
        <w:t>Infoquest</w:t>
      </w:r>
      <w:proofErr w:type="spellEnd"/>
      <w:r w:rsidRPr="00763850">
        <w:t xml:space="preserve"> is an intelligent and scalable quest generation platform that streamlines task </w:t>
      </w:r>
      <w:proofErr w:type="gramStart"/>
      <w:r w:rsidRPr="00763850">
        <w:t>assignment</w:t>
      </w:r>
      <w:proofErr w:type="gramEnd"/>
      <w:r w:rsidRPr="00763850">
        <w:t xml:space="preserve">, execution, and data collection workflows. It empowers users to create and configure customizable quests, which can be seamlessly assigned to Quest Collectors or </w:t>
      </w:r>
      <w:proofErr w:type="spellStart"/>
      <w:r w:rsidRPr="00763850">
        <w:t>RetailData</w:t>
      </w:r>
      <w:proofErr w:type="spellEnd"/>
      <w:r w:rsidRPr="00763850">
        <w:t xml:space="preserve"> teams. Once assigned, each quest is automatically converted into a corresponding job and dispatched to mobile field teams for execution. These teams capture and submit structured responses in real time, strictly </w:t>
      </w:r>
      <w:r w:rsidRPr="00763850">
        <w:lastRenderedPageBreak/>
        <w:t xml:space="preserve">aligned with the predefined quest parameters. By ensuring accuracy, efficiency, and consistency in data collection, </w:t>
      </w:r>
      <w:proofErr w:type="spellStart"/>
      <w:r w:rsidRPr="00763850">
        <w:t>Infoquest</w:t>
      </w:r>
      <w:proofErr w:type="spellEnd"/>
      <w:r w:rsidRPr="00763850">
        <w:t xml:space="preserve"> enables organizations to achieve actionable insights and meet user-defined objectives with greater reliability and speed.</w:t>
      </w:r>
    </w:p>
    <w:p w14:paraId="4D7CA5FC" w14:textId="77777777" w:rsidR="000738BB" w:rsidRPr="00763850" w:rsidRDefault="000738BB" w:rsidP="000738BB">
      <w:pPr>
        <w:spacing w:before="0" w:after="160" w:line="278" w:lineRule="auto"/>
      </w:pPr>
      <w:r w:rsidRPr="00763850">
        <w:rPr>
          <w:b/>
          <w:bCs/>
        </w:rPr>
        <w:t>Key Features of the system:</w:t>
      </w:r>
    </w:p>
    <w:p w14:paraId="41F8991A" w14:textId="77777777" w:rsidR="000738BB" w:rsidRPr="00763850" w:rsidRDefault="000738BB" w:rsidP="000738BB">
      <w:pPr>
        <w:numPr>
          <w:ilvl w:val="0"/>
          <w:numId w:val="50"/>
        </w:numPr>
        <w:spacing w:before="0" w:after="160" w:line="278" w:lineRule="auto"/>
      </w:pPr>
      <w:r w:rsidRPr="00763850">
        <w:t>Comprehensive Quest Generation and Configuration: Enables seamless creation and customization of quests for task management.</w:t>
      </w:r>
    </w:p>
    <w:p w14:paraId="79164B24" w14:textId="77777777" w:rsidR="000738BB" w:rsidRPr="00763850" w:rsidRDefault="000738BB" w:rsidP="000738BB">
      <w:pPr>
        <w:numPr>
          <w:ilvl w:val="0"/>
          <w:numId w:val="50"/>
        </w:numPr>
        <w:spacing w:before="0" w:after="160" w:line="278" w:lineRule="auto"/>
      </w:pPr>
      <w:r w:rsidRPr="00763850">
        <w:t>Streamlined Task Assignment: Facilitates direct assignment to field teams with real-time job conversion.</w:t>
      </w:r>
    </w:p>
    <w:p w14:paraId="674D95F8" w14:textId="77777777" w:rsidR="000738BB" w:rsidRPr="00763850" w:rsidRDefault="000738BB" w:rsidP="000738BB">
      <w:pPr>
        <w:numPr>
          <w:ilvl w:val="0"/>
          <w:numId w:val="50"/>
        </w:numPr>
        <w:spacing w:before="0" w:after="160" w:line="278" w:lineRule="auto"/>
      </w:pPr>
      <w:r w:rsidRPr="00763850">
        <w:t>Real-time Data Collection: Supports structured responses from mobile applications for accuracy and efficiency.</w:t>
      </w:r>
    </w:p>
    <w:p w14:paraId="267F2888" w14:textId="77777777" w:rsidR="000738BB" w:rsidRPr="00763850" w:rsidRDefault="000738BB" w:rsidP="000738BB">
      <w:pPr>
        <w:numPr>
          <w:ilvl w:val="0"/>
          <w:numId w:val="50"/>
        </w:numPr>
        <w:spacing w:before="0" w:after="160" w:line="278" w:lineRule="auto"/>
      </w:pPr>
      <w:r w:rsidRPr="00763850">
        <w:t>Integration with .NET Core Web API: Ensures compatibility and enhances user experience through backend services.</w:t>
      </w:r>
    </w:p>
    <w:p w14:paraId="7742B049" w14:textId="77777777" w:rsidR="000738BB" w:rsidRPr="00763850" w:rsidRDefault="000738BB" w:rsidP="000738BB">
      <w:pPr>
        <w:numPr>
          <w:ilvl w:val="0"/>
          <w:numId w:val="50"/>
        </w:numPr>
        <w:spacing w:before="0" w:after="160" w:line="278" w:lineRule="auto"/>
      </w:pPr>
      <w:r w:rsidRPr="00763850">
        <w:t>User-Friendly Interface: Designed with Angular 17 for responsive and intuitive access.</w:t>
      </w:r>
    </w:p>
    <w:p w14:paraId="5471DA47" w14:textId="77777777" w:rsidR="000738BB" w:rsidRPr="00763850" w:rsidRDefault="000738BB" w:rsidP="000738BB">
      <w:pPr>
        <w:numPr>
          <w:ilvl w:val="0"/>
          <w:numId w:val="50"/>
        </w:numPr>
        <w:spacing w:before="0" w:after="160" w:line="278" w:lineRule="auto"/>
      </w:pPr>
      <w:r w:rsidRPr="00763850">
        <w:t>Scalability: Built for ongoing enhancements aligned with business needs.</w:t>
      </w:r>
    </w:p>
    <w:p w14:paraId="2ECFB614" w14:textId="77777777" w:rsidR="000738BB" w:rsidRPr="00763850" w:rsidRDefault="000738BB" w:rsidP="000738BB">
      <w:pPr>
        <w:spacing w:before="0" w:after="160" w:line="278" w:lineRule="auto"/>
      </w:pPr>
      <w:r w:rsidRPr="00763850">
        <w:rPr>
          <w:b/>
          <w:bCs/>
        </w:rPr>
        <w:t>Contribution</w:t>
      </w:r>
    </w:p>
    <w:p w14:paraId="7188E066" w14:textId="77777777" w:rsidR="000738BB" w:rsidRPr="00763850" w:rsidRDefault="000738BB" w:rsidP="000738BB">
      <w:pPr>
        <w:numPr>
          <w:ilvl w:val="0"/>
          <w:numId w:val="51"/>
        </w:numPr>
        <w:spacing w:before="0" w:after="160" w:line="278" w:lineRule="auto"/>
      </w:pPr>
      <w:r w:rsidRPr="00763850">
        <w:t>Requirement Gathering</w:t>
      </w:r>
    </w:p>
    <w:p w14:paraId="2B159FAB" w14:textId="77777777" w:rsidR="000738BB" w:rsidRPr="00763850" w:rsidRDefault="000738BB" w:rsidP="000738BB">
      <w:pPr>
        <w:numPr>
          <w:ilvl w:val="0"/>
          <w:numId w:val="51"/>
        </w:numPr>
        <w:spacing w:before="0" w:after="160" w:line="278" w:lineRule="auto"/>
      </w:pPr>
      <w:r w:rsidRPr="00763850">
        <w:t>Full-Stack Development (Frontend with Angular 17, Backend with .NET Core Web API)</w:t>
      </w:r>
    </w:p>
    <w:p w14:paraId="779B2B46" w14:textId="77777777" w:rsidR="000738BB" w:rsidRPr="00763850" w:rsidRDefault="000738BB" w:rsidP="000738BB">
      <w:pPr>
        <w:numPr>
          <w:ilvl w:val="0"/>
          <w:numId w:val="51"/>
        </w:numPr>
        <w:spacing w:before="0" w:after="160" w:line="278" w:lineRule="auto"/>
      </w:pPr>
      <w:r w:rsidRPr="00763850">
        <w:t>Analysis and Design</w:t>
      </w:r>
    </w:p>
    <w:p w14:paraId="16D81990" w14:textId="77777777" w:rsidR="000738BB" w:rsidRPr="00763850" w:rsidRDefault="000738BB" w:rsidP="000738BB">
      <w:pPr>
        <w:numPr>
          <w:ilvl w:val="0"/>
          <w:numId w:val="51"/>
        </w:numPr>
        <w:spacing w:before="0" w:after="160" w:line="278" w:lineRule="auto"/>
      </w:pPr>
      <w:r w:rsidRPr="00763850">
        <w:t>Testing and Deployment</w:t>
      </w:r>
    </w:p>
    <w:p w14:paraId="7B5969F9" w14:textId="77777777" w:rsidR="000738BB" w:rsidRPr="00763850" w:rsidRDefault="000738BB" w:rsidP="000738BB">
      <w:pPr>
        <w:numPr>
          <w:ilvl w:val="0"/>
          <w:numId w:val="51"/>
        </w:numPr>
        <w:spacing w:before="0" w:after="160" w:line="278" w:lineRule="auto"/>
      </w:pPr>
      <w:r w:rsidRPr="00763850">
        <w:t>Client Support</w:t>
      </w:r>
    </w:p>
    <w:p w14:paraId="30436C4B" w14:textId="77777777" w:rsidR="000738BB" w:rsidRPr="00763850" w:rsidRDefault="000738BB" w:rsidP="000738BB">
      <w:pPr>
        <w:spacing w:before="0" w:after="160" w:line="278" w:lineRule="auto"/>
      </w:pPr>
      <w:r w:rsidRPr="00763850">
        <w:rPr>
          <w:b/>
          <w:bCs/>
        </w:rPr>
        <w:t>2. Project Name: Team Chat Application</w:t>
      </w:r>
      <w:r w:rsidRPr="00763850">
        <w:t xml:space="preserve"> </w:t>
      </w:r>
      <w:r w:rsidRPr="00763850">
        <w:rPr>
          <w:b/>
          <w:bCs/>
        </w:rPr>
        <w:t>Client:</w:t>
      </w:r>
      <w:r w:rsidRPr="00763850">
        <w:t xml:space="preserve"> Personal Project </w:t>
      </w:r>
    </w:p>
    <w:p w14:paraId="259E5662" w14:textId="77777777" w:rsidR="000738BB" w:rsidRPr="00763850" w:rsidRDefault="000738BB" w:rsidP="000738BB">
      <w:pPr>
        <w:numPr>
          <w:ilvl w:val="0"/>
          <w:numId w:val="52"/>
        </w:numPr>
        <w:spacing w:before="0" w:after="160" w:line="278" w:lineRule="auto"/>
      </w:pPr>
      <w:r w:rsidRPr="00763850">
        <w:rPr>
          <w:b/>
          <w:bCs/>
        </w:rPr>
        <w:t>Software:</w:t>
      </w:r>
      <w:r w:rsidRPr="00763850">
        <w:t xml:space="preserve"> Languages &amp; Frameworks: HTML5, CSS3, Bootstrap 5, JavaScript, </w:t>
      </w:r>
      <w:r>
        <w:t xml:space="preserve">React </w:t>
      </w:r>
      <w:r w:rsidRPr="00763850">
        <w:t>Applications &amp; Others: Git, Visual Studio; O/S: Windows 10</w:t>
      </w:r>
    </w:p>
    <w:p w14:paraId="4664BEF9" w14:textId="77777777" w:rsidR="000738BB" w:rsidRPr="00763850" w:rsidRDefault="000738BB" w:rsidP="000738BB">
      <w:pPr>
        <w:spacing w:before="0" w:after="160" w:line="278" w:lineRule="auto"/>
      </w:pPr>
      <w:r w:rsidRPr="00763850">
        <w:rPr>
          <w:b/>
          <w:bCs/>
        </w:rPr>
        <w:t>Project Description</w:t>
      </w:r>
      <w:r w:rsidRPr="00763850">
        <w:t xml:space="preserve"> A real-time team chat application that is user-friendly and </w:t>
      </w:r>
      <w:proofErr w:type="gramStart"/>
      <w:r w:rsidRPr="00763850">
        <w:t>platform-independent</w:t>
      </w:r>
      <w:proofErr w:type="gramEnd"/>
      <w:r w:rsidRPr="00763850">
        <w:t xml:space="preserve">. It allows up to two </w:t>
      </w:r>
      <w:proofErr w:type="gramStart"/>
      <w:r w:rsidRPr="00763850">
        <w:t>persons</w:t>
      </w:r>
      <w:proofErr w:type="gramEnd"/>
      <w:r w:rsidRPr="00763850">
        <w:t xml:space="preserve"> for real-time chatting, focusing on seamless communication and responsive design.</w:t>
      </w:r>
    </w:p>
    <w:p w14:paraId="21FF3A57" w14:textId="77777777" w:rsidR="000738BB" w:rsidRPr="00763850" w:rsidRDefault="000738BB" w:rsidP="000738BB">
      <w:pPr>
        <w:spacing w:before="0" w:after="160" w:line="278" w:lineRule="auto"/>
      </w:pPr>
      <w:r w:rsidRPr="00763850">
        <w:rPr>
          <w:b/>
          <w:bCs/>
        </w:rPr>
        <w:t>Key Features of the system:</w:t>
      </w:r>
    </w:p>
    <w:p w14:paraId="576DD3F3" w14:textId="77777777" w:rsidR="000738BB" w:rsidRPr="00763850" w:rsidRDefault="000738BB" w:rsidP="000738BB">
      <w:pPr>
        <w:numPr>
          <w:ilvl w:val="0"/>
          <w:numId w:val="53"/>
        </w:numPr>
        <w:spacing w:before="0" w:after="160" w:line="278" w:lineRule="auto"/>
      </w:pPr>
      <w:r w:rsidRPr="00763850">
        <w:t xml:space="preserve">Real-time Messaging: Instant chat functionality using </w:t>
      </w:r>
      <w:proofErr w:type="spellStart"/>
      <w:r w:rsidRPr="00763850">
        <w:t>WebSockets</w:t>
      </w:r>
      <w:proofErr w:type="spellEnd"/>
      <w:r w:rsidRPr="00763850">
        <w:t xml:space="preserve"> or similar tech.</w:t>
      </w:r>
    </w:p>
    <w:p w14:paraId="2B6901E5" w14:textId="77777777" w:rsidR="000738BB" w:rsidRPr="00763850" w:rsidRDefault="000738BB" w:rsidP="000738BB">
      <w:pPr>
        <w:numPr>
          <w:ilvl w:val="0"/>
          <w:numId w:val="53"/>
        </w:numPr>
        <w:spacing w:before="0" w:after="160" w:line="278" w:lineRule="auto"/>
      </w:pPr>
      <w:r w:rsidRPr="00763850">
        <w:t>User Authentication: Secure login and session management.</w:t>
      </w:r>
    </w:p>
    <w:p w14:paraId="767A8841" w14:textId="77777777" w:rsidR="000738BB" w:rsidRPr="00763850" w:rsidRDefault="000738BB" w:rsidP="000738BB">
      <w:pPr>
        <w:numPr>
          <w:ilvl w:val="0"/>
          <w:numId w:val="53"/>
        </w:numPr>
        <w:spacing w:before="0" w:after="160" w:line="278" w:lineRule="auto"/>
      </w:pPr>
      <w:r w:rsidRPr="00763850">
        <w:t>Responsive Design: Mobile-friendly interface for cross-platform use.</w:t>
      </w:r>
    </w:p>
    <w:p w14:paraId="55CA0C30" w14:textId="77777777" w:rsidR="000738BB" w:rsidRPr="00763850" w:rsidRDefault="000738BB" w:rsidP="000738BB">
      <w:pPr>
        <w:numPr>
          <w:ilvl w:val="0"/>
          <w:numId w:val="53"/>
        </w:numPr>
        <w:spacing w:before="0" w:after="160" w:line="278" w:lineRule="auto"/>
      </w:pPr>
      <w:r w:rsidRPr="00763850">
        <w:t>Platform Independence: Works across devices without compatibility issues.</w:t>
      </w:r>
    </w:p>
    <w:p w14:paraId="434280E7" w14:textId="77777777" w:rsidR="000738BB" w:rsidRPr="00763850" w:rsidRDefault="000738BB" w:rsidP="000738BB">
      <w:pPr>
        <w:spacing w:before="0" w:after="160" w:line="278" w:lineRule="auto"/>
      </w:pPr>
      <w:r w:rsidRPr="00763850">
        <w:rPr>
          <w:b/>
          <w:bCs/>
        </w:rPr>
        <w:t>Contribution</w:t>
      </w:r>
    </w:p>
    <w:p w14:paraId="6957F43C" w14:textId="77777777" w:rsidR="000738BB" w:rsidRPr="00763850" w:rsidRDefault="000738BB" w:rsidP="000738BB">
      <w:pPr>
        <w:numPr>
          <w:ilvl w:val="0"/>
          <w:numId w:val="54"/>
        </w:numPr>
        <w:spacing w:before="0" w:after="160" w:line="278" w:lineRule="auto"/>
      </w:pPr>
      <w:r w:rsidRPr="00763850">
        <w:lastRenderedPageBreak/>
        <w:t>Development of Real-time Chat Functionality</w:t>
      </w:r>
    </w:p>
    <w:p w14:paraId="6E418539" w14:textId="77777777" w:rsidR="000738BB" w:rsidRPr="00763850" w:rsidRDefault="000738BB" w:rsidP="000738BB">
      <w:pPr>
        <w:numPr>
          <w:ilvl w:val="0"/>
          <w:numId w:val="54"/>
        </w:numPr>
        <w:spacing w:before="0" w:after="160" w:line="278" w:lineRule="auto"/>
      </w:pPr>
      <w:r w:rsidRPr="00763850">
        <w:t>UI/UX Design with Angular</w:t>
      </w:r>
    </w:p>
    <w:p w14:paraId="62A0DD55" w14:textId="77777777" w:rsidR="000738BB" w:rsidRPr="00763850" w:rsidRDefault="000738BB" w:rsidP="000738BB">
      <w:pPr>
        <w:numPr>
          <w:ilvl w:val="0"/>
          <w:numId w:val="54"/>
        </w:numPr>
        <w:spacing w:before="0" w:after="160" w:line="278" w:lineRule="auto"/>
      </w:pPr>
      <w:r w:rsidRPr="00763850">
        <w:t>Integration and Testing</w:t>
      </w:r>
    </w:p>
    <w:p w14:paraId="5057E902" w14:textId="77777777" w:rsidR="000738BB" w:rsidRPr="00763850" w:rsidRDefault="000738BB" w:rsidP="000738BB">
      <w:pPr>
        <w:spacing w:before="0" w:after="160" w:line="278" w:lineRule="auto"/>
      </w:pPr>
      <w:r w:rsidRPr="00763850">
        <w:rPr>
          <w:b/>
          <w:bCs/>
        </w:rPr>
        <w:t>3. Project Name: Weather App</w:t>
      </w:r>
      <w:r w:rsidRPr="00763850">
        <w:t xml:space="preserve"> </w:t>
      </w:r>
      <w:r w:rsidRPr="00763850">
        <w:rPr>
          <w:b/>
          <w:bCs/>
        </w:rPr>
        <w:t>Client:</w:t>
      </w:r>
      <w:r w:rsidRPr="00763850">
        <w:t xml:space="preserve"> Internship Project (</w:t>
      </w:r>
      <w:proofErr w:type="spellStart"/>
      <w:r w:rsidRPr="00763850">
        <w:t>Acmegrade</w:t>
      </w:r>
      <w:proofErr w:type="spellEnd"/>
      <w:r w:rsidRPr="00763850">
        <w:t xml:space="preserve">) </w:t>
      </w:r>
      <w:r w:rsidRPr="00763850">
        <w:rPr>
          <w:b/>
          <w:bCs/>
        </w:rPr>
        <w:t>Role:</w:t>
      </w:r>
      <w:r w:rsidRPr="00763850">
        <w:t xml:space="preserve"> Frontend Developer </w:t>
      </w:r>
      <w:r w:rsidRPr="00763850">
        <w:rPr>
          <w:b/>
          <w:bCs/>
        </w:rPr>
        <w:t>Duration:</w:t>
      </w:r>
      <w:r w:rsidRPr="00763850">
        <w:t xml:space="preserve"> August 2022 – October 2022 </w:t>
      </w:r>
      <w:r w:rsidRPr="00763850">
        <w:rPr>
          <w:b/>
          <w:bCs/>
        </w:rPr>
        <w:t>Environment</w:t>
      </w:r>
    </w:p>
    <w:p w14:paraId="5792D77A" w14:textId="77777777" w:rsidR="000738BB" w:rsidRPr="00763850" w:rsidRDefault="000738BB" w:rsidP="000738BB">
      <w:pPr>
        <w:numPr>
          <w:ilvl w:val="0"/>
          <w:numId w:val="55"/>
        </w:numPr>
        <w:spacing w:before="0" w:after="160" w:line="278" w:lineRule="auto"/>
      </w:pPr>
      <w:r w:rsidRPr="00763850">
        <w:rPr>
          <w:b/>
          <w:bCs/>
        </w:rPr>
        <w:t>Software:</w:t>
      </w:r>
      <w:r w:rsidRPr="00763850">
        <w:t xml:space="preserve"> Languages &amp; Frameworks: HTML5, CSS3, JavaScript, Bootstrap 5; Applications &amp; Others: VS Code; O/S: Windows 10</w:t>
      </w:r>
    </w:p>
    <w:p w14:paraId="376156C9" w14:textId="77777777" w:rsidR="000738BB" w:rsidRPr="00763850" w:rsidRDefault="000738BB" w:rsidP="000738BB">
      <w:pPr>
        <w:spacing w:before="0" w:after="160" w:line="278" w:lineRule="auto"/>
      </w:pPr>
      <w:r w:rsidRPr="00763850">
        <w:rPr>
          <w:b/>
          <w:bCs/>
        </w:rPr>
        <w:t>Project Description</w:t>
      </w:r>
      <w:r w:rsidRPr="00763850">
        <w:t xml:space="preserve"> A real-time weather application designed using frontend technologies to provide live weather updates and forecasts.</w:t>
      </w:r>
    </w:p>
    <w:p w14:paraId="2C4B3357" w14:textId="77777777" w:rsidR="000738BB" w:rsidRPr="00763850" w:rsidRDefault="000738BB" w:rsidP="000738BB">
      <w:pPr>
        <w:spacing w:before="0" w:after="160" w:line="278" w:lineRule="auto"/>
      </w:pPr>
      <w:r w:rsidRPr="00763850">
        <w:rPr>
          <w:b/>
          <w:bCs/>
        </w:rPr>
        <w:t>Key Features of the system:</w:t>
      </w:r>
    </w:p>
    <w:p w14:paraId="5BFD4DAC" w14:textId="77777777" w:rsidR="000738BB" w:rsidRPr="00763850" w:rsidRDefault="000738BB" w:rsidP="000738BB">
      <w:pPr>
        <w:numPr>
          <w:ilvl w:val="0"/>
          <w:numId w:val="56"/>
        </w:numPr>
        <w:spacing w:before="0" w:after="160" w:line="278" w:lineRule="auto"/>
      </w:pPr>
      <w:r w:rsidRPr="00763850">
        <w:t>Real-time Weather Updates: Fetches data from weather APIs for current conditions.</w:t>
      </w:r>
    </w:p>
    <w:p w14:paraId="1F999AC0" w14:textId="77777777" w:rsidR="000738BB" w:rsidRPr="00763850" w:rsidRDefault="000738BB" w:rsidP="000738BB">
      <w:pPr>
        <w:numPr>
          <w:ilvl w:val="0"/>
          <w:numId w:val="56"/>
        </w:numPr>
        <w:spacing w:before="0" w:after="160" w:line="278" w:lineRule="auto"/>
      </w:pPr>
      <w:r w:rsidRPr="00763850">
        <w:t>Responsive Interface: Ensures optimal viewing on desktops and mobiles.</w:t>
      </w:r>
    </w:p>
    <w:p w14:paraId="62D2745D" w14:textId="77777777" w:rsidR="000738BB" w:rsidRPr="00763850" w:rsidRDefault="000738BB" w:rsidP="000738BB">
      <w:pPr>
        <w:numPr>
          <w:ilvl w:val="0"/>
          <w:numId w:val="56"/>
        </w:numPr>
        <w:spacing w:before="0" w:after="160" w:line="278" w:lineRule="auto"/>
      </w:pPr>
      <w:r w:rsidRPr="00763850">
        <w:t>User-Friendly Search: Allows location-based queries.</w:t>
      </w:r>
    </w:p>
    <w:p w14:paraId="3EC711F7" w14:textId="77777777" w:rsidR="000738BB" w:rsidRPr="00763850" w:rsidRDefault="000738BB" w:rsidP="000738BB">
      <w:pPr>
        <w:spacing w:before="0" w:after="160" w:line="278" w:lineRule="auto"/>
      </w:pPr>
      <w:r w:rsidRPr="00763850">
        <w:rPr>
          <w:b/>
          <w:bCs/>
        </w:rPr>
        <w:t>Contribution</w:t>
      </w:r>
    </w:p>
    <w:p w14:paraId="76090612" w14:textId="77777777" w:rsidR="000738BB" w:rsidRPr="00763850" w:rsidRDefault="000738BB" w:rsidP="000738BB">
      <w:pPr>
        <w:numPr>
          <w:ilvl w:val="0"/>
          <w:numId w:val="57"/>
        </w:numPr>
        <w:spacing w:before="0" w:after="160" w:line="278" w:lineRule="auto"/>
      </w:pPr>
      <w:r w:rsidRPr="00763850">
        <w:t>Frontend Development</w:t>
      </w:r>
    </w:p>
    <w:p w14:paraId="533ADC78" w14:textId="77777777" w:rsidR="000738BB" w:rsidRPr="00763850" w:rsidRDefault="000738BB" w:rsidP="000738BB">
      <w:pPr>
        <w:numPr>
          <w:ilvl w:val="0"/>
          <w:numId w:val="57"/>
        </w:numPr>
        <w:spacing w:before="0" w:after="160" w:line="278" w:lineRule="auto"/>
      </w:pPr>
      <w:r w:rsidRPr="00763850">
        <w:t>API Integration</w:t>
      </w:r>
    </w:p>
    <w:p w14:paraId="1428D238" w14:textId="77777777" w:rsidR="000738BB" w:rsidRPr="00763850" w:rsidRDefault="000738BB" w:rsidP="000738BB">
      <w:pPr>
        <w:numPr>
          <w:ilvl w:val="0"/>
          <w:numId w:val="57"/>
        </w:numPr>
        <w:spacing w:before="0" w:after="160" w:line="278" w:lineRule="auto"/>
      </w:pPr>
      <w:r w:rsidRPr="00763850">
        <w:t>Responsive Design Implementation</w:t>
      </w:r>
    </w:p>
    <w:p w14:paraId="7D157406" w14:textId="77777777" w:rsidR="000738BB" w:rsidRPr="00763850" w:rsidRDefault="000738BB" w:rsidP="000738BB">
      <w:pPr>
        <w:spacing w:before="0" w:after="160" w:line="278" w:lineRule="auto"/>
      </w:pPr>
      <w:r w:rsidRPr="00763850">
        <w:rPr>
          <w:b/>
          <w:bCs/>
        </w:rPr>
        <w:t xml:space="preserve">4. Project Name: </w:t>
      </w:r>
      <w:proofErr w:type="spellStart"/>
      <w:r w:rsidRPr="00763850">
        <w:rPr>
          <w:b/>
          <w:bCs/>
        </w:rPr>
        <w:t>Videoline</w:t>
      </w:r>
      <w:proofErr w:type="spellEnd"/>
      <w:r w:rsidRPr="00763850">
        <w:t xml:space="preserve"> </w:t>
      </w:r>
      <w:r w:rsidRPr="00763850">
        <w:rPr>
          <w:b/>
          <w:bCs/>
        </w:rPr>
        <w:t>Client:</w:t>
      </w:r>
      <w:r w:rsidRPr="00763850">
        <w:t xml:space="preserve"> Personal Project </w:t>
      </w:r>
    </w:p>
    <w:p w14:paraId="3B110789" w14:textId="77777777" w:rsidR="000738BB" w:rsidRPr="00763850" w:rsidRDefault="000738BB" w:rsidP="000738BB">
      <w:pPr>
        <w:numPr>
          <w:ilvl w:val="0"/>
          <w:numId w:val="58"/>
        </w:numPr>
        <w:spacing w:before="0" w:after="160" w:line="278" w:lineRule="auto"/>
      </w:pPr>
      <w:r w:rsidRPr="00763850">
        <w:rPr>
          <w:b/>
          <w:bCs/>
        </w:rPr>
        <w:t>Software:</w:t>
      </w:r>
      <w:r w:rsidRPr="00763850">
        <w:t xml:space="preserve"> Languages &amp; Frameworks: HTML5, CSS3, Bootstrap 5, JavaScript; Applications &amp; Others: VS Code; O/S: Windows 10</w:t>
      </w:r>
    </w:p>
    <w:p w14:paraId="175AE844" w14:textId="77777777" w:rsidR="000738BB" w:rsidRPr="00763850" w:rsidRDefault="000738BB" w:rsidP="000738BB">
      <w:pPr>
        <w:spacing w:before="0" w:after="160" w:line="278" w:lineRule="auto"/>
      </w:pPr>
      <w:r w:rsidRPr="00763850">
        <w:rPr>
          <w:b/>
          <w:bCs/>
        </w:rPr>
        <w:t>Project Description</w:t>
      </w:r>
      <w:r w:rsidRPr="00763850">
        <w:t xml:space="preserve"> A responsive static webpage clone of the </w:t>
      </w:r>
      <w:proofErr w:type="spellStart"/>
      <w:r w:rsidRPr="00763850">
        <w:t>Videoline</w:t>
      </w:r>
      <w:proofErr w:type="spellEnd"/>
      <w:r w:rsidRPr="00763850">
        <w:t xml:space="preserve"> website, dealing with CCTV, webcams, and other electronic appliances.</w:t>
      </w:r>
    </w:p>
    <w:p w14:paraId="158D35D9" w14:textId="77777777" w:rsidR="000738BB" w:rsidRPr="00763850" w:rsidRDefault="000738BB" w:rsidP="000738BB">
      <w:pPr>
        <w:spacing w:before="0" w:after="160" w:line="278" w:lineRule="auto"/>
      </w:pPr>
      <w:r w:rsidRPr="00763850">
        <w:rPr>
          <w:b/>
          <w:bCs/>
        </w:rPr>
        <w:t>Key Features of the system:</w:t>
      </w:r>
    </w:p>
    <w:p w14:paraId="655781B3" w14:textId="77777777" w:rsidR="000738BB" w:rsidRPr="00763850" w:rsidRDefault="000738BB" w:rsidP="000738BB">
      <w:pPr>
        <w:numPr>
          <w:ilvl w:val="0"/>
          <w:numId w:val="59"/>
        </w:numPr>
        <w:spacing w:before="0" w:after="160" w:line="278" w:lineRule="auto"/>
      </w:pPr>
      <w:r w:rsidRPr="00763850">
        <w:t>Responsive Design: Fully adaptable to various screen sizes.</w:t>
      </w:r>
    </w:p>
    <w:p w14:paraId="69178EE2" w14:textId="77777777" w:rsidR="000738BB" w:rsidRPr="00763850" w:rsidRDefault="000738BB" w:rsidP="000738BB">
      <w:pPr>
        <w:numPr>
          <w:ilvl w:val="0"/>
          <w:numId w:val="59"/>
        </w:numPr>
        <w:spacing w:before="0" w:after="160" w:line="278" w:lineRule="auto"/>
      </w:pPr>
      <w:r w:rsidRPr="00763850">
        <w:t>Static Webpage Layout: Clean, modern UI mimicking the original site.</w:t>
      </w:r>
    </w:p>
    <w:p w14:paraId="47D172A8" w14:textId="77777777" w:rsidR="000738BB" w:rsidRPr="00763850" w:rsidRDefault="000738BB" w:rsidP="000738BB">
      <w:pPr>
        <w:numPr>
          <w:ilvl w:val="0"/>
          <w:numId w:val="59"/>
        </w:numPr>
        <w:spacing w:before="0" w:after="160" w:line="278" w:lineRule="auto"/>
      </w:pPr>
      <w:r w:rsidRPr="00763850">
        <w:t>Product Showcase: Displays electronics with interactive elements.</w:t>
      </w:r>
    </w:p>
    <w:p w14:paraId="492868DA" w14:textId="77777777" w:rsidR="000738BB" w:rsidRPr="00763850" w:rsidRDefault="000738BB" w:rsidP="000738BB">
      <w:pPr>
        <w:spacing w:before="0" w:after="160" w:line="278" w:lineRule="auto"/>
      </w:pPr>
      <w:r w:rsidRPr="00763850">
        <w:rPr>
          <w:b/>
          <w:bCs/>
        </w:rPr>
        <w:t>Contribution</w:t>
      </w:r>
    </w:p>
    <w:p w14:paraId="2E4B5A86" w14:textId="77777777" w:rsidR="000738BB" w:rsidRPr="00763850" w:rsidRDefault="000738BB" w:rsidP="000738BB">
      <w:pPr>
        <w:numPr>
          <w:ilvl w:val="0"/>
          <w:numId w:val="60"/>
        </w:numPr>
        <w:spacing w:before="0" w:after="160" w:line="278" w:lineRule="auto"/>
      </w:pPr>
      <w:r w:rsidRPr="00763850">
        <w:t>Web Design and Development</w:t>
      </w:r>
    </w:p>
    <w:p w14:paraId="1BDC8CAA" w14:textId="77777777" w:rsidR="000738BB" w:rsidRPr="00763850" w:rsidRDefault="000738BB" w:rsidP="000738BB">
      <w:pPr>
        <w:numPr>
          <w:ilvl w:val="0"/>
          <w:numId w:val="60"/>
        </w:numPr>
        <w:spacing w:before="0" w:after="160" w:line="278" w:lineRule="auto"/>
      </w:pPr>
      <w:r w:rsidRPr="00763850">
        <w:t>UI Layout with Bootstrap</w:t>
      </w:r>
    </w:p>
    <w:p w14:paraId="770D2242" w14:textId="77777777" w:rsidR="000738BB" w:rsidRPr="00763850" w:rsidRDefault="000738BB" w:rsidP="000738BB">
      <w:pPr>
        <w:numPr>
          <w:ilvl w:val="0"/>
          <w:numId w:val="60"/>
        </w:numPr>
        <w:spacing w:before="0" w:after="160" w:line="278" w:lineRule="auto"/>
      </w:pPr>
      <w:r w:rsidRPr="00763850">
        <w:t>Cross-Browser Compatibility</w:t>
      </w:r>
    </w:p>
    <w:p w14:paraId="4DE82946" w14:textId="77777777" w:rsidR="000738BB" w:rsidRPr="00763850" w:rsidRDefault="000738BB" w:rsidP="000738BB">
      <w:pPr>
        <w:spacing w:before="0" w:after="160" w:line="278" w:lineRule="auto"/>
      </w:pPr>
      <w:r w:rsidRPr="00763850">
        <w:rPr>
          <w:b/>
          <w:bCs/>
        </w:rPr>
        <w:lastRenderedPageBreak/>
        <w:t xml:space="preserve">5. Project Name: </w:t>
      </w:r>
      <w:proofErr w:type="spellStart"/>
      <w:r w:rsidRPr="00763850">
        <w:rPr>
          <w:b/>
          <w:bCs/>
        </w:rPr>
        <w:t>BulkEmailGenerator</w:t>
      </w:r>
      <w:proofErr w:type="spellEnd"/>
      <w:r w:rsidRPr="00763850">
        <w:t xml:space="preserve"> </w:t>
      </w:r>
      <w:r w:rsidRPr="00763850">
        <w:rPr>
          <w:b/>
          <w:bCs/>
        </w:rPr>
        <w:t>Client:</w:t>
      </w:r>
      <w:r w:rsidRPr="00763850">
        <w:t xml:space="preserve"> Personal Project </w:t>
      </w:r>
      <w:r w:rsidRPr="00763850">
        <w:rPr>
          <w:b/>
          <w:bCs/>
        </w:rPr>
        <w:t>Duration:</w:t>
      </w:r>
      <w:r w:rsidRPr="00763850">
        <w:t xml:space="preserve"> 2023</w:t>
      </w:r>
      <w:r>
        <w:t xml:space="preserve">      </w:t>
      </w:r>
    </w:p>
    <w:p w14:paraId="5E844077" w14:textId="77777777" w:rsidR="000738BB" w:rsidRPr="00763850" w:rsidRDefault="000738BB" w:rsidP="000738BB">
      <w:pPr>
        <w:numPr>
          <w:ilvl w:val="0"/>
          <w:numId w:val="61"/>
        </w:numPr>
        <w:spacing w:before="0" w:after="160" w:line="278" w:lineRule="auto"/>
      </w:pPr>
      <w:r w:rsidRPr="00763850">
        <w:rPr>
          <w:b/>
          <w:bCs/>
        </w:rPr>
        <w:t>Software:</w:t>
      </w:r>
      <w:r w:rsidRPr="00763850">
        <w:t xml:space="preserve"> Languages &amp; Frameworks: C#, ASP.NET Core MVC Web API, HTML5, CSS3; Applications &amp; Others: Postman, Git; O/S: Windows 10</w:t>
      </w:r>
    </w:p>
    <w:p w14:paraId="12A9ED80" w14:textId="77777777" w:rsidR="000738BB" w:rsidRPr="00763850" w:rsidRDefault="000738BB" w:rsidP="000738BB">
      <w:pPr>
        <w:spacing w:before="0" w:after="160" w:line="278" w:lineRule="auto"/>
      </w:pPr>
      <w:r w:rsidRPr="00763850">
        <w:rPr>
          <w:b/>
          <w:bCs/>
        </w:rPr>
        <w:t>Project Description</w:t>
      </w:r>
      <w:r w:rsidRPr="00763850">
        <w:t xml:space="preserve"> An application to send bulk emails at once using .NET Core MVC Web API and SMTP server. It is responsive and user-friendly for efficient email campaigns.</w:t>
      </w:r>
    </w:p>
    <w:p w14:paraId="1C08F9EE" w14:textId="77777777" w:rsidR="000738BB" w:rsidRPr="00763850" w:rsidRDefault="000738BB" w:rsidP="000738BB">
      <w:pPr>
        <w:spacing w:before="0" w:after="160" w:line="278" w:lineRule="auto"/>
      </w:pPr>
      <w:r w:rsidRPr="00763850">
        <w:rPr>
          <w:b/>
          <w:bCs/>
        </w:rPr>
        <w:t>Key Features of the system:</w:t>
      </w:r>
    </w:p>
    <w:p w14:paraId="1F68DC4E" w14:textId="77777777" w:rsidR="000738BB" w:rsidRPr="00763850" w:rsidRDefault="000738BB" w:rsidP="000738BB">
      <w:pPr>
        <w:numPr>
          <w:ilvl w:val="0"/>
          <w:numId w:val="62"/>
        </w:numPr>
        <w:spacing w:before="0" w:after="160" w:line="278" w:lineRule="auto"/>
      </w:pPr>
      <w:r w:rsidRPr="00763850">
        <w:t>Bulk Email Sending: Handles multiple recipients in one go.</w:t>
      </w:r>
    </w:p>
    <w:p w14:paraId="14D862B2" w14:textId="77777777" w:rsidR="000738BB" w:rsidRPr="00763850" w:rsidRDefault="000738BB" w:rsidP="000738BB">
      <w:pPr>
        <w:numPr>
          <w:ilvl w:val="0"/>
          <w:numId w:val="62"/>
        </w:numPr>
        <w:spacing w:before="0" w:after="160" w:line="278" w:lineRule="auto"/>
      </w:pPr>
      <w:r w:rsidRPr="00763850">
        <w:t>SMTP Integration: Secure email dispatch via server protocols.</w:t>
      </w:r>
    </w:p>
    <w:p w14:paraId="4C4F0FA5" w14:textId="77777777" w:rsidR="000738BB" w:rsidRPr="00763850" w:rsidRDefault="000738BB" w:rsidP="000738BB">
      <w:pPr>
        <w:numPr>
          <w:ilvl w:val="0"/>
          <w:numId w:val="62"/>
        </w:numPr>
        <w:spacing w:before="0" w:after="160" w:line="278" w:lineRule="auto"/>
      </w:pPr>
      <w:r w:rsidRPr="00763850">
        <w:t>Responsive UI: Easy-to-use interface for input and management.</w:t>
      </w:r>
    </w:p>
    <w:p w14:paraId="101803A3" w14:textId="77777777" w:rsidR="000738BB" w:rsidRPr="00763850" w:rsidRDefault="000738BB" w:rsidP="000738BB">
      <w:pPr>
        <w:spacing w:before="0" w:after="160" w:line="278" w:lineRule="auto"/>
      </w:pPr>
      <w:r w:rsidRPr="00763850">
        <w:rPr>
          <w:b/>
          <w:bCs/>
        </w:rPr>
        <w:t>Contribution</w:t>
      </w:r>
    </w:p>
    <w:p w14:paraId="04503DC4" w14:textId="77777777" w:rsidR="000738BB" w:rsidRPr="00763850" w:rsidRDefault="000738BB" w:rsidP="000738BB">
      <w:pPr>
        <w:numPr>
          <w:ilvl w:val="0"/>
          <w:numId w:val="63"/>
        </w:numPr>
        <w:spacing w:before="0" w:after="160" w:line="278" w:lineRule="auto"/>
      </w:pPr>
      <w:r w:rsidRPr="00763850">
        <w:t>Backend Development with .NET Core</w:t>
      </w:r>
    </w:p>
    <w:p w14:paraId="155E2880" w14:textId="77777777" w:rsidR="000738BB" w:rsidRPr="00763850" w:rsidRDefault="000738BB" w:rsidP="000738BB">
      <w:pPr>
        <w:numPr>
          <w:ilvl w:val="0"/>
          <w:numId w:val="63"/>
        </w:numPr>
        <w:spacing w:before="0" w:after="160" w:line="278" w:lineRule="auto"/>
      </w:pPr>
      <w:r w:rsidRPr="00763850">
        <w:t>Email Functionality Implementation</w:t>
      </w:r>
    </w:p>
    <w:p w14:paraId="584474FD" w14:textId="77777777" w:rsidR="000738BB" w:rsidRPr="00763850" w:rsidRDefault="000738BB" w:rsidP="000738BB">
      <w:pPr>
        <w:numPr>
          <w:ilvl w:val="0"/>
          <w:numId w:val="63"/>
        </w:numPr>
        <w:spacing w:before="0" w:after="160" w:line="278" w:lineRule="auto"/>
      </w:pPr>
      <w:r w:rsidRPr="00763850">
        <w:t>User Interface Design</w:t>
      </w:r>
    </w:p>
    <w:p w14:paraId="5548FA7B" w14:textId="77777777" w:rsidR="000738BB" w:rsidRPr="00763850" w:rsidRDefault="000738BB" w:rsidP="000738BB">
      <w:pPr>
        <w:spacing w:after="160" w:line="278" w:lineRule="auto"/>
      </w:pPr>
      <w:r w:rsidRPr="00763850">
        <w:pict w14:anchorId="550335B4">
          <v:rect id="_x0000_i1072" style="width:0;height:1.5pt" o:hralign="center" o:hrstd="t" o:hr="t" fillcolor="#a0a0a0" stroked="f"/>
        </w:pict>
      </w:r>
    </w:p>
    <w:p w14:paraId="6BBE2217" w14:textId="77777777" w:rsidR="000738BB" w:rsidRPr="00763850" w:rsidRDefault="000738BB" w:rsidP="000738BB">
      <w:pPr>
        <w:spacing w:before="0" w:after="160" w:line="278" w:lineRule="auto"/>
        <w:rPr>
          <w:b/>
          <w:bCs/>
          <w:sz w:val="36"/>
          <w:szCs w:val="36"/>
        </w:rPr>
      </w:pPr>
      <w:r w:rsidRPr="00763850">
        <w:rPr>
          <w:b/>
          <w:bCs/>
          <w:sz w:val="36"/>
          <w:szCs w:val="36"/>
        </w:rPr>
        <w:t xml:space="preserve">Certificates and </w:t>
      </w:r>
      <w:proofErr w:type="gramStart"/>
      <w:r w:rsidRPr="00763850">
        <w:rPr>
          <w:b/>
          <w:bCs/>
          <w:sz w:val="36"/>
          <w:szCs w:val="36"/>
        </w:rPr>
        <w:t>Training</w:t>
      </w:r>
      <w:r>
        <w:rPr>
          <w:b/>
          <w:bCs/>
          <w:sz w:val="36"/>
          <w:szCs w:val="36"/>
        </w:rPr>
        <w:t>:-</w:t>
      </w:r>
      <w:proofErr w:type="gramEnd"/>
    </w:p>
    <w:p w14:paraId="782EAB49" w14:textId="77777777" w:rsidR="000738BB" w:rsidRPr="00763850" w:rsidRDefault="000738BB" w:rsidP="000738BB">
      <w:pPr>
        <w:numPr>
          <w:ilvl w:val="0"/>
          <w:numId w:val="64"/>
        </w:numPr>
        <w:spacing w:before="0" w:after="160" w:line="278" w:lineRule="auto"/>
      </w:pPr>
      <w:r w:rsidRPr="00763850">
        <w:t>Certificate in Full Stack .NET Development from Ducat the IT Training School (2023).</w:t>
      </w:r>
    </w:p>
    <w:p w14:paraId="316E151E" w14:textId="77777777" w:rsidR="000738BB" w:rsidRPr="00763850" w:rsidRDefault="000738BB" w:rsidP="000738BB">
      <w:pPr>
        <w:numPr>
          <w:ilvl w:val="0"/>
          <w:numId w:val="64"/>
        </w:numPr>
        <w:spacing w:before="0" w:after="160" w:line="278" w:lineRule="auto"/>
      </w:pPr>
      <w:r w:rsidRPr="00763850">
        <w:t>Training in Full Stack .NET Development from Ducat the IT Training School (2023).</w:t>
      </w:r>
    </w:p>
    <w:p w14:paraId="672CF4A4" w14:textId="77777777" w:rsidR="000738BB" w:rsidRPr="00763850" w:rsidRDefault="000738BB" w:rsidP="000738BB">
      <w:pPr>
        <w:spacing w:after="160" w:line="278" w:lineRule="auto"/>
      </w:pPr>
      <w:r w:rsidRPr="00763850">
        <w:pict w14:anchorId="77301487">
          <v:rect id="_x0000_i1073" style="width:0;height:1.5pt" o:hralign="center" o:hrstd="t" o:hr="t" fillcolor="#a0a0a0" stroked="f"/>
        </w:pict>
      </w:r>
    </w:p>
    <w:p w14:paraId="42B22220" w14:textId="77777777" w:rsidR="000738BB" w:rsidRPr="00763850" w:rsidRDefault="000738BB" w:rsidP="000738BB">
      <w:pPr>
        <w:spacing w:before="0" w:after="160" w:line="278" w:lineRule="auto"/>
        <w:rPr>
          <w:b/>
          <w:bCs/>
        </w:rPr>
      </w:pPr>
      <w:r w:rsidRPr="00763850">
        <w:rPr>
          <w:b/>
          <w:bCs/>
        </w:rPr>
        <w:t>Personal Details</w:t>
      </w:r>
    </w:p>
    <w:p w14:paraId="46D40AB4" w14:textId="77777777" w:rsidR="000738BB" w:rsidRPr="00763850" w:rsidRDefault="000738BB" w:rsidP="000738BB">
      <w:pPr>
        <w:numPr>
          <w:ilvl w:val="0"/>
          <w:numId w:val="65"/>
        </w:numPr>
        <w:spacing w:before="0" w:after="160" w:line="278" w:lineRule="auto"/>
      </w:pPr>
      <w:r w:rsidRPr="00763850">
        <w:rPr>
          <w:b/>
          <w:bCs/>
        </w:rPr>
        <w:t>Date of Birth:</w:t>
      </w:r>
      <w:r w:rsidRPr="00763850">
        <w:t xml:space="preserve"> 15/07/2001</w:t>
      </w:r>
    </w:p>
    <w:p w14:paraId="4FAB7681" w14:textId="77777777" w:rsidR="000738BB" w:rsidRPr="00763850" w:rsidRDefault="000738BB" w:rsidP="000738BB">
      <w:pPr>
        <w:numPr>
          <w:ilvl w:val="0"/>
          <w:numId w:val="65"/>
        </w:numPr>
        <w:spacing w:before="0" w:after="160" w:line="278" w:lineRule="auto"/>
      </w:pPr>
      <w:r w:rsidRPr="00763850">
        <w:rPr>
          <w:b/>
          <w:bCs/>
        </w:rPr>
        <w:t>Marital Status:</w:t>
      </w:r>
      <w:r w:rsidRPr="00763850">
        <w:t xml:space="preserve"> Single</w:t>
      </w:r>
    </w:p>
    <w:p w14:paraId="7FEE07E7" w14:textId="77777777" w:rsidR="000738BB" w:rsidRDefault="000738BB" w:rsidP="000738BB"/>
    <w:p w14:paraId="69B22F56" w14:textId="77777777" w:rsidR="000738BB" w:rsidRPr="0011045A" w:rsidRDefault="000738BB" w:rsidP="000738BB"/>
    <w:p w14:paraId="5591DB1E" w14:textId="5E18E79A" w:rsidR="005B2086" w:rsidRPr="000738BB" w:rsidRDefault="005B2086" w:rsidP="000738BB"/>
    <w:sectPr w:rsidR="005B2086" w:rsidRPr="000738BB" w:rsidSect="00DD51A0">
      <w:footerReference w:type="default" r:id="rId10"/>
      <w:pgSz w:w="12240" w:h="15840"/>
      <w:pgMar w:top="900" w:right="1260" w:bottom="1440" w:left="1800" w:header="360" w:footer="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CC3F81" w14:textId="77777777" w:rsidR="003535A0" w:rsidRDefault="003535A0">
      <w:pPr>
        <w:spacing w:before="0" w:after="0" w:line="240" w:lineRule="auto"/>
      </w:pPr>
      <w:r>
        <w:separator/>
      </w:r>
    </w:p>
  </w:endnote>
  <w:endnote w:type="continuationSeparator" w:id="0">
    <w:p w14:paraId="7D997C9A" w14:textId="77777777" w:rsidR="003535A0" w:rsidRDefault="003535A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858" w:type="dxa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008"/>
      <w:gridCol w:w="3850"/>
    </w:tblGrid>
    <w:tr w:rsidR="00FF0551" w14:paraId="21A49814" w14:textId="77777777">
      <w:trPr>
        <w:trHeight w:val="255"/>
      </w:trPr>
      <w:tc>
        <w:tcPr>
          <w:tcW w:w="5008" w:type="dxa"/>
        </w:tcPr>
        <w:p w14:paraId="411BF1A6" w14:textId="044A4D90" w:rsidR="00FF0551" w:rsidRDefault="00E55AE3">
          <w:pPr>
            <w:pStyle w:val="Foot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PAGE   </w:t>
          </w:r>
          <w:r>
            <w:rPr>
              <w:rStyle w:val="PageNumber"/>
              <w:rFonts w:ascii="Times New Roman" w:hAnsi="Times New Roman"/>
            </w:rPr>
            <w:fldChar w:fldCharType="begin"/>
          </w:r>
          <w:r>
            <w:rPr>
              <w:rStyle w:val="PageNumber"/>
              <w:rFonts w:ascii="Times New Roman" w:hAnsi="Times New Roman"/>
            </w:rPr>
            <w:instrText xml:space="preserve"> PAGE </w:instrText>
          </w:r>
          <w:r>
            <w:rPr>
              <w:rStyle w:val="PageNumber"/>
              <w:rFonts w:ascii="Times New Roman" w:hAnsi="Times New Roman"/>
            </w:rPr>
            <w:fldChar w:fldCharType="separate"/>
          </w:r>
          <w:r>
            <w:rPr>
              <w:rStyle w:val="PageNumber"/>
              <w:rFonts w:ascii="Times New Roman" w:hAnsi="Times New Roman"/>
              <w:noProof/>
            </w:rPr>
            <w:t>1</w:t>
          </w:r>
          <w:r>
            <w:rPr>
              <w:rStyle w:val="PageNumber"/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t xml:space="preserve"> of </w:t>
          </w:r>
          <w:r>
            <w:rPr>
              <w:rStyle w:val="PageNumber"/>
              <w:rFonts w:ascii="Times New Roman" w:hAnsi="Times New Roman"/>
            </w:rPr>
            <w:fldChar w:fldCharType="begin"/>
          </w:r>
          <w:r>
            <w:rPr>
              <w:rStyle w:val="PageNumber"/>
              <w:rFonts w:ascii="Times New Roman" w:hAnsi="Times New Roman"/>
            </w:rPr>
            <w:instrText xml:space="preserve"> NUMPAGES </w:instrText>
          </w:r>
          <w:r>
            <w:rPr>
              <w:rStyle w:val="PageNumber"/>
              <w:rFonts w:ascii="Times New Roman" w:hAnsi="Times New Roman"/>
            </w:rPr>
            <w:fldChar w:fldCharType="separate"/>
          </w:r>
          <w:r>
            <w:rPr>
              <w:rStyle w:val="PageNumber"/>
              <w:rFonts w:ascii="Times New Roman" w:hAnsi="Times New Roman"/>
              <w:noProof/>
            </w:rPr>
            <w:t>5</w:t>
          </w:r>
          <w:r>
            <w:rPr>
              <w:rStyle w:val="PageNumber"/>
              <w:rFonts w:ascii="Times New Roman" w:hAnsi="Times New Roman"/>
            </w:rPr>
            <w:fldChar w:fldCharType="end"/>
          </w:r>
        </w:p>
      </w:tc>
      <w:tc>
        <w:tcPr>
          <w:tcW w:w="3850" w:type="dxa"/>
        </w:tcPr>
        <w:p w14:paraId="6812506F" w14:textId="62CD9833" w:rsidR="00FF0551" w:rsidRDefault="00FF0551">
          <w:pPr>
            <w:pStyle w:val="Footer"/>
            <w:jc w:val="right"/>
            <w:rPr>
              <w:rFonts w:ascii="Times New Roman" w:hAnsi="Times New Roman"/>
            </w:rPr>
          </w:pPr>
        </w:p>
      </w:tc>
    </w:tr>
  </w:tbl>
  <w:p w14:paraId="426B045E" w14:textId="77777777" w:rsidR="00FF0551" w:rsidRDefault="00FF0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E1078F" w14:textId="77777777" w:rsidR="003535A0" w:rsidRDefault="003535A0">
      <w:pPr>
        <w:spacing w:before="0" w:after="0" w:line="240" w:lineRule="auto"/>
      </w:pPr>
      <w:r>
        <w:separator/>
      </w:r>
    </w:p>
  </w:footnote>
  <w:footnote w:type="continuationSeparator" w:id="0">
    <w:p w14:paraId="0BE21471" w14:textId="77777777" w:rsidR="003535A0" w:rsidRDefault="003535A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F6E074EA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singleLevel"/>
    <w:tmpl w:val="FFFFFFFF"/>
    <w:lvl w:ilvl="0">
      <w:start w:val="1"/>
      <w:numFmt w:val="decimal"/>
      <w:lvlText w:val="*"/>
      <w:lvlJc w:val="left"/>
    </w:lvl>
  </w:abstractNum>
  <w:abstractNum w:abstractNumId="2" w15:restartNumberingAfterBreak="0">
    <w:nsid w:val="00000003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3" w15:restartNumberingAfterBreak="0">
    <w:nsid w:val="00000004"/>
    <w:multiLevelType w:val="multilevel"/>
    <w:tmpl w:val="00000002"/>
    <w:name w:val="WWNum29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37726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48704B7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0000008"/>
    <w:multiLevelType w:val="singleLevel"/>
    <w:tmpl w:val="7F7C4792"/>
    <w:lvl w:ilvl="0">
      <w:start w:val="1"/>
      <w:numFmt w:val="bullet"/>
      <w:lvlText w:val=""/>
      <w:lvlJc w:val="left"/>
      <w:pPr>
        <w:tabs>
          <w:tab w:val="left" w:pos="0"/>
        </w:tabs>
        <w:ind w:left="1003" w:hanging="283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000A"/>
    <w:multiLevelType w:val="hybridMultilevel"/>
    <w:tmpl w:val="DB587906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singleLevel"/>
    <w:tmpl w:val="7F7C4792"/>
    <w:lvl w:ilvl="0">
      <w:start w:val="1"/>
      <w:numFmt w:val="bullet"/>
      <w:lvlText w:val=""/>
      <w:lvlJc w:val="left"/>
      <w:pPr>
        <w:tabs>
          <w:tab w:val="left" w:pos="0"/>
        </w:tabs>
        <w:ind w:left="1003" w:hanging="283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singleLevel"/>
    <w:tmpl w:val="7F7C4792"/>
    <w:lvl w:ilvl="0">
      <w:start w:val="1"/>
      <w:numFmt w:val="bullet"/>
      <w:lvlText w:val=""/>
      <w:lvlJc w:val="left"/>
      <w:pPr>
        <w:tabs>
          <w:tab w:val="left" w:pos="0"/>
        </w:tabs>
        <w:ind w:left="1003" w:hanging="283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0000000E"/>
    <w:multiLevelType w:val="hybridMultilevel"/>
    <w:tmpl w:val="1A06A75A"/>
    <w:lvl w:ilvl="0" w:tplc="04090001">
      <w:start w:val="1"/>
      <w:numFmt w:val="bullet"/>
      <w:lvlText w:val=""/>
      <w:lvlJc w:val="left"/>
      <w:pPr>
        <w:tabs>
          <w:tab w:val="left" w:pos="36"/>
        </w:tabs>
        <w:ind w:left="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756"/>
        </w:tabs>
        <w:ind w:left="7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476"/>
        </w:tabs>
        <w:ind w:left="14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196"/>
        </w:tabs>
        <w:ind w:left="21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2916"/>
        </w:tabs>
        <w:ind w:left="29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636"/>
        </w:tabs>
        <w:ind w:left="36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356"/>
        </w:tabs>
        <w:ind w:left="43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076"/>
        </w:tabs>
        <w:ind w:left="50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5796"/>
        </w:tabs>
        <w:ind w:left="5796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multilevel"/>
    <w:tmpl w:val="04090021"/>
    <w:lvl w:ilvl="0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0000010"/>
    <w:multiLevelType w:val="hybridMultilevel"/>
    <w:tmpl w:val="A1E6907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multilevel"/>
    <w:tmpl w:val="662AE2EC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D95E6B98"/>
    <w:lvl w:ilvl="0" w:tplc="477A66AA">
      <w:start w:val="1"/>
      <w:numFmt w:val="decimal"/>
      <w:lvlText w:val="%1."/>
      <w:lvlJc w:val="left"/>
      <w:pPr>
        <w:tabs>
          <w:tab w:val="left" w:pos="2160"/>
        </w:tabs>
        <w:ind w:left="216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7920"/>
        </w:tabs>
        <w:ind w:left="7920" w:hanging="180"/>
      </w:pPr>
    </w:lvl>
  </w:abstractNum>
  <w:abstractNum w:abstractNumId="18" w15:restartNumberingAfterBreak="0">
    <w:nsid w:val="00000013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00000014"/>
    <w:multiLevelType w:val="multilevel"/>
    <w:tmpl w:val="1CA8CE0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768A1F1C"/>
    <w:lvl w:ilvl="0" w:tplc="0409000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00000017"/>
    <w:multiLevelType w:val="hybridMultilevel"/>
    <w:tmpl w:val="94841126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3932B1E8">
      <w:start w:val="1"/>
      <w:numFmt w:val="bullet"/>
      <w:lvlText w:val=""/>
      <w:lvlJc w:val="left"/>
      <w:pPr>
        <w:tabs>
          <w:tab w:val="left" w:pos="1800"/>
        </w:tabs>
        <w:ind w:left="1800" w:hanging="72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singleLevel"/>
    <w:tmpl w:val="D276870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caps w:val="0"/>
        <w:vanish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flat" w14:cmpd="sng" w14:algn="ctr">
          <w14:noFill/>
          <w14:prstDash w14:val="solid"/>
          <w14:bevel/>
        </w14:textOutline>
      </w:rPr>
    </w:lvl>
  </w:abstractNum>
  <w:abstractNum w:abstractNumId="24" w15:restartNumberingAfterBreak="0">
    <w:nsid w:val="00000019"/>
    <w:multiLevelType w:val="singleLevel"/>
    <w:tmpl w:val="04090005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E354BC4C"/>
    <w:lvl w:ilvl="0" w:tplc="0409000B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B756D5D8"/>
    <w:lvl w:ilvl="0" w:tplc="0409000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0000001D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0000001E"/>
    <w:multiLevelType w:val="hybridMultilevel"/>
    <w:tmpl w:val="DDCEA3D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00000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00000020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00000021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00000022"/>
    <w:multiLevelType w:val="hybridMultilevel"/>
    <w:tmpl w:val="662AE2EC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00DB760B"/>
    <w:multiLevelType w:val="singleLevel"/>
    <w:tmpl w:val="4BBCC1F6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35" w15:restartNumberingAfterBreak="0">
    <w:nsid w:val="0B5852B5"/>
    <w:multiLevelType w:val="hybridMultilevel"/>
    <w:tmpl w:val="637C16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0DF241E9"/>
    <w:multiLevelType w:val="multilevel"/>
    <w:tmpl w:val="A1CC8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4AC50AC"/>
    <w:multiLevelType w:val="multilevel"/>
    <w:tmpl w:val="1A94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82F7C82"/>
    <w:multiLevelType w:val="multilevel"/>
    <w:tmpl w:val="9474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EDC6251"/>
    <w:multiLevelType w:val="hybridMultilevel"/>
    <w:tmpl w:val="42E49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2360022"/>
    <w:multiLevelType w:val="multilevel"/>
    <w:tmpl w:val="66F6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3CB23B3"/>
    <w:multiLevelType w:val="multilevel"/>
    <w:tmpl w:val="A4E8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8A85062"/>
    <w:multiLevelType w:val="multilevel"/>
    <w:tmpl w:val="F5F44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89A6F40"/>
    <w:multiLevelType w:val="multilevel"/>
    <w:tmpl w:val="5F82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8E836C4"/>
    <w:multiLevelType w:val="multilevel"/>
    <w:tmpl w:val="5AB6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CFE69C4"/>
    <w:multiLevelType w:val="multilevel"/>
    <w:tmpl w:val="C9ECE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FDB3840"/>
    <w:multiLevelType w:val="multilevel"/>
    <w:tmpl w:val="6CBC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0435DB9"/>
    <w:multiLevelType w:val="multilevel"/>
    <w:tmpl w:val="8CBA2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37D2B2E"/>
    <w:multiLevelType w:val="hybridMultilevel"/>
    <w:tmpl w:val="82DE0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6B22D96"/>
    <w:multiLevelType w:val="multilevel"/>
    <w:tmpl w:val="0B24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54710CC"/>
    <w:multiLevelType w:val="multilevel"/>
    <w:tmpl w:val="1A1E5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79A5925"/>
    <w:multiLevelType w:val="hybridMultilevel"/>
    <w:tmpl w:val="3CF26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B6A0160"/>
    <w:multiLevelType w:val="multilevel"/>
    <w:tmpl w:val="BBD2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BB72A3A"/>
    <w:multiLevelType w:val="multilevel"/>
    <w:tmpl w:val="7ECA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DB51A2E"/>
    <w:multiLevelType w:val="multilevel"/>
    <w:tmpl w:val="1D74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3933118"/>
    <w:multiLevelType w:val="multilevel"/>
    <w:tmpl w:val="680E5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4182083"/>
    <w:multiLevelType w:val="multilevel"/>
    <w:tmpl w:val="F482E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E6705A4"/>
    <w:multiLevelType w:val="multilevel"/>
    <w:tmpl w:val="118C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ED46433"/>
    <w:multiLevelType w:val="multilevel"/>
    <w:tmpl w:val="78E2E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4119908">
    <w:abstractNumId w:val="34"/>
  </w:num>
  <w:num w:numId="2" w16cid:durableId="1528256943">
    <w:abstractNumId w:val="0"/>
  </w:num>
  <w:num w:numId="3" w16cid:durableId="1160273878">
    <w:abstractNumId w:val="3"/>
  </w:num>
  <w:num w:numId="4" w16cid:durableId="1330133717">
    <w:abstractNumId w:val="1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5" w16cid:durableId="2116358836">
    <w:abstractNumId w:val="1"/>
    <w:lvlOverride w:ilvl="0">
      <w:lvl w:ilvl="0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6" w16cid:durableId="829298580">
    <w:abstractNumId w:val="8"/>
  </w:num>
  <w:num w:numId="7" w16cid:durableId="552161830">
    <w:abstractNumId w:val="30"/>
  </w:num>
  <w:num w:numId="8" w16cid:durableId="1799715929">
    <w:abstractNumId w:val="18"/>
  </w:num>
  <w:num w:numId="9" w16cid:durableId="1093353614">
    <w:abstractNumId w:val="32"/>
  </w:num>
  <w:num w:numId="10" w16cid:durableId="1171602184">
    <w:abstractNumId w:val="21"/>
  </w:num>
  <w:num w:numId="11" w16cid:durableId="1549999676">
    <w:abstractNumId w:val="7"/>
  </w:num>
  <w:num w:numId="12" w16cid:durableId="394738135">
    <w:abstractNumId w:val="10"/>
  </w:num>
  <w:num w:numId="13" w16cid:durableId="333191542">
    <w:abstractNumId w:val="11"/>
  </w:num>
  <w:num w:numId="14" w16cid:durableId="310259833">
    <w:abstractNumId w:val="12"/>
  </w:num>
  <w:num w:numId="15" w16cid:durableId="589965908">
    <w:abstractNumId w:val="31"/>
  </w:num>
  <w:num w:numId="16" w16cid:durableId="2037777068">
    <w:abstractNumId w:val="28"/>
  </w:num>
  <w:num w:numId="17" w16cid:durableId="860046047">
    <w:abstractNumId w:val="6"/>
  </w:num>
  <w:num w:numId="18" w16cid:durableId="1670864633">
    <w:abstractNumId w:val="23"/>
  </w:num>
  <w:num w:numId="19" w16cid:durableId="396128585">
    <w:abstractNumId w:val="33"/>
  </w:num>
  <w:num w:numId="20" w16cid:durableId="224685680">
    <w:abstractNumId w:val="16"/>
  </w:num>
  <w:num w:numId="21" w16cid:durableId="66853670">
    <w:abstractNumId w:val="25"/>
  </w:num>
  <w:num w:numId="22" w16cid:durableId="570848590">
    <w:abstractNumId w:val="24"/>
  </w:num>
  <w:num w:numId="23" w16cid:durableId="1453741918">
    <w:abstractNumId w:val="27"/>
  </w:num>
  <w:num w:numId="24" w16cid:durableId="1014460643">
    <w:abstractNumId w:val="1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5" w16cid:durableId="336931117">
    <w:abstractNumId w:val="9"/>
  </w:num>
  <w:num w:numId="26" w16cid:durableId="575747780">
    <w:abstractNumId w:val="15"/>
  </w:num>
  <w:num w:numId="27" w16cid:durableId="1235353789">
    <w:abstractNumId w:val="5"/>
  </w:num>
  <w:num w:numId="28" w16cid:durableId="630287889">
    <w:abstractNumId w:val="29"/>
  </w:num>
  <w:num w:numId="29" w16cid:durableId="1063941568">
    <w:abstractNumId w:val="20"/>
  </w:num>
  <w:num w:numId="30" w16cid:durableId="471094176">
    <w:abstractNumId w:val="26"/>
  </w:num>
  <w:num w:numId="31" w16cid:durableId="2005275314">
    <w:abstractNumId w:val="22"/>
  </w:num>
  <w:num w:numId="32" w16cid:durableId="996303897">
    <w:abstractNumId w:val="19"/>
  </w:num>
  <w:num w:numId="33" w16cid:durableId="2030794579">
    <w:abstractNumId w:val="14"/>
  </w:num>
  <w:num w:numId="34" w16cid:durableId="952640094">
    <w:abstractNumId w:val="13"/>
  </w:num>
  <w:num w:numId="35" w16cid:durableId="460920519">
    <w:abstractNumId w:val="17"/>
  </w:num>
  <w:num w:numId="36" w16cid:durableId="3434762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25972950">
    <w:abstractNumId w:val="3"/>
  </w:num>
  <w:num w:numId="38" w16cid:durableId="338503399">
    <w:abstractNumId w:val="22"/>
  </w:num>
  <w:num w:numId="39" w16cid:durableId="478155863">
    <w:abstractNumId w:val="4"/>
  </w:num>
  <w:num w:numId="40" w16cid:durableId="947002114">
    <w:abstractNumId w:val="4"/>
  </w:num>
  <w:num w:numId="41" w16cid:durableId="1410616945">
    <w:abstractNumId w:val="22"/>
  </w:num>
  <w:num w:numId="42" w16cid:durableId="1393312850">
    <w:abstractNumId w:val="39"/>
  </w:num>
  <w:num w:numId="43" w16cid:durableId="1557742366">
    <w:abstractNumId w:val="35"/>
  </w:num>
  <w:num w:numId="44" w16cid:durableId="1318923257">
    <w:abstractNumId w:val="50"/>
  </w:num>
  <w:num w:numId="45" w16cid:durableId="1642349017">
    <w:abstractNumId w:val="51"/>
  </w:num>
  <w:num w:numId="46" w16cid:durableId="698238915">
    <w:abstractNumId w:val="48"/>
  </w:num>
  <w:num w:numId="47" w16cid:durableId="2055079069">
    <w:abstractNumId w:val="43"/>
  </w:num>
  <w:num w:numId="48" w16cid:durableId="2071659400">
    <w:abstractNumId w:val="41"/>
  </w:num>
  <w:num w:numId="49" w16cid:durableId="1254899200">
    <w:abstractNumId w:val="38"/>
  </w:num>
  <w:num w:numId="50" w16cid:durableId="1193962733">
    <w:abstractNumId w:val="49"/>
  </w:num>
  <w:num w:numId="51" w16cid:durableId="105272737">
    <w:abstractNumId w:val="57"/>
  </w:num>
  <w:num w:numId="52" w16cid:durableId="975836437">
    <w:abstractNumId w:val="45"/>
  </w:num>
  <w:num w:numId="53" w16cid:durableId="95102160">
    <w:abstractNumId w:val="58"/>
  </w:num>
  <w:num w:numId="54" w16cid:durableId="1026101354">
    <w:abstractNumId w:val="53"/>
  </w:num>
  <w:num w:numId="55" w16cid:durableId="1331714179">
    <w:abstractNumId w:val="54"/>
  </w:num>
  <w:num w:numId="56" w16cid:durableId="481119953">
    <w:abstractNumId w:val="56"/>
  </w:num>
  <w:num w:numId="57" w16cid:durableId="316307321">
    <w:abstractNumId w:val="52"/>
  </w:num>
  <w:num w:numId="58" w16cid:durableId="124397478">
    <w:abstractNumId w:val="42"/>
  </w:num>
  <w:num w:numId="59" w16cid:durableId="1931038435">
    <w:abstractNumId w:val="44"/>
  </w:num>
  <w:num w:numId="60" w16cid:durableId="1664505319">
    <w:abstractNumId w:val="40"/>
  </w:num>
  <w:num w:numId="61" w16cid:durableId="257058225">
    <w:abstractNumId w:val="46"/>
  </w:num>
  <w:num w:numId="62" w16cid:durableId="1640845345">
    <w:abstractNumId w:val="37"/>
  </w:num>
  <w:num w:numId="63" w16cid:durableId="364060920">
    <w:abstractNumId w:val="47"/>
  </w:num>
  <w:num w:numId="64" w16cid:durableId="503395414">
    <w:abstractNumId w:val="36"/>
  </w:num>
  <w:num w:numId="65" w16cid:durableId="1819496932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0551"/>
    <w:rsid w:val="00036B23"/>
    <w:rsid w:val="00037DED"/>
    <w:rsid w:val="000738BB"/>
    <w:rsid w:val="000B5390"/>
    <w:rsid w:val="000D3332"/>
    <w:rsid w:val="000E7AED"/>
    <w:rsid w:val="000F1BD0"/>
    <w:rsid w:val="000F4074"/>
    <w:rsid w:val="0011045A"/>
    <w:rsid w:val="001270E7"/>
    <w:rsid w:val="0017541B"/>
    <w:rsid w:val="001854C7"/>
    <w:rsid w:val="00192DF4"/>
    <w:rsid w:val="001B1CD6"/>
    <w:rsid w:val="001C5140"/>
    <w:rsid w:val="001C624F"/>
    <w:rsid w:val="001D7059"/>
    <w:rsid w:val="001F6A74"/>
    <w:rsid w:val="0026076A"/>
    <w:rsid w:val="002778AB"/>
    <w:rsid w:val="00281856"/>
    <w:rsid w:val="002A2BE7"/>
    <w:rsid w:val="002D535F"/>
    <w:rsid w:val="002D70D8"/>
    <w:rsid w:val="002E18F1"/>
    <w:rsid w:val="003215DE"/>
    <w:rsid w:val="003535A0"/>
    <w:rsid w:val="00364FBD"/>
    <w:rsid w:val="003824EC"/>
    <w:rsid w:val="00384A71"/>
    <w:rsid w:val="003A0A82"/>
    <w:rsid w:val="003B75DC"/>
    <w:rsid w:val="00430DE9"/>
    <w:rsid w:val="0045535A"/>
    <w:rsid w:val="004770B3"/>
    <w:rsid w:val="004901F4"/>
    <w:rsid w:val="004E0464"/>
    <w:rsid w:val="004F580B"/>
    <w:rsid w:val="00511F7F"/>
    <w:rsid w:val="00523EDA"/>
    <w:rsid w:val="00545560"/>
    <w:rsid w:val="0059330D"/>
    <w:rsid w:val="0059414A"/>
    <w:rsid w:val="005B2086"/>
    <w:rsid w:val="005B7F61"/>
    <w:rsid w:val="005F2C1B"/>
    <w:rsid w:val="00617000"/>
    <w:rsid w:val="00620F45"/>
    <w:rsid w:val="00662EC1"/>
    <w:rsid w:val="0067013D"/>
    <w:rsid w:val="006727A8"/>
    <w:rsid w:val="006A3256"/>
    <w:rsid w:val="006A4031"/>
    <w:rsid w:val="006B397D"/>
    <w:rsid w:val="006B6065"/>
    <w:rsid w:val="0071261F"/>
    <w:rsid w:val="00755ABC"/>
    <w:rsid w:val="007709AB"/>
    <w:rsid w:val="00773161"/>
    <w:rsid w:val="00790534"/>
    <w:rsid w:val="007E22AA"/>
    <w:rsid w:val="007E57E7"/>
    <w:rsid w:val="007F465C"/>
    <w:rsid w:val="008162A2"/>
    <w:rsid w:val="0084459C"/>
    <w:rsid w:val="00844B06"/>
    <w:rsid w:val="008560C4"/>
    <w:rsid w:val="008A0B7F"/>
    <w:rsid w:val="008D1AAA"/>
    <w:rsid w:val="00901F65"/>
    <w:rsid w:val="009718BF"/>
    <w:rsid w:val="0098634F"/>
    <w:rsid w:val="0099367B"/>
    <w:rsid w:val="009A771D"/>
    <w:rsid w:val="009B4F87"/>
    <w:rsid w:val="00A427D0"/>
    <w:rsid w:val="00A52BC8"/>
    <w:rsid w:val="00A60402"/>
    <w:rsid w:val="00A80E7F"/>
    <w:rsid w:val="00A93D89"/>
    <w:rsid w:val="00AB1D1D"/>
    <w:rsid w:val="00B025B1"/>
    <w:rsid w:val="00B70642"/>
    <w:rsid w:val="00B71EE7"/>
    <w:rsid w:val="00B80A23"/>
    <w:rsid w:val="00C002DA"/>
    <w:rsid w:val="00C07996"/>
    <w:rsid w:val="00C10F05"/>
    <w:rsid w:val="00C259D1"/>
    <w:rsid w:val="00CB31DA"/>
    <w:rsid w:val="00CC120D"/>
    <w:rsid w:val="00CC4452"/>
    <w:rsid w:val="00CE0FED"/>
    <w:rsid w:val="00D31873"/>
    <w:rsid w:val="00DA2E97"/>
    <w:rsid w:val="00DA7A82"/>
    <w:rsid w:val="00DC4DC8"/>
    <w:rsid w:val="00DD51A0"/>
    <w:rsid w:val="00E055E7"/>
    <w:rsid w:val="00E132CF"/>
    <w:rsid w:val="00E25FE0"/>
    <w:rsid w:val="00E45A63"/>
    <w:rsid w:val="00E55AE3"/>
    <w:rsid w:val="00E87C3C"/>
    <w:rsid w:val="00E87E06"/>
    <w:rsid w:val="00E95D61"/>
    <w:rsid w:val="00E973C5"/>
    <w:rsid w:val="00EE40EA"/>
    <w:rsid w:val="00F36BE0"/>
    <w:rsid w:val="00F5328F"/>
    <w:rsid w:val="00F556EE"/>
    <w:rsid w:val="00F90BC2"/>
    <w:rsid w:val="00FF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6FE97F"/>
  <w15:docId w15:val="{8BF14335-D113-408D-A178-3DE2F3FD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Arial"/>
        <w:sz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spacing w:before="300" w:after="0"/>
      <w:outlineLvl w:val="6"/>
    </w:pPr>
    <w:rPr>
      <w:caps/>
      <w:color w:val="365F91"/>
      <w:spacing w:val="10"/>
      <w:szCs w:val="22"/>
    </w:rPr>
  </w:style>
  <w:style w:type="paragraph" w:styleId="Heading8">
    <w:name w:val="heading 8"/>
    <w:basedOn w:val="Normal"/>
    <w:next w:val="Normal"/>
    <w:link w:val="Heading8Char"/>
    <w:uiPriority w:val="9"/>
    <w:qFormat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qFormat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pmgbody">
    <w:name w:val="kpmgbody"/>
    <w:basedOn w:val="BodyText"/>
    <w:pPr>
      <w:spacing w:before="40" w:after="40" w:line="360" w:lineRule="auto"/>
    </w:pPr>
    <w:rPr>
      <w:rFonts w:ascii="Century Gothic" w:hAnsi="Century Gothic"/>
      <w:b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2">
    <w:name w:val="List Bullet 2"/>
    <w:basedOn w:val="Normal"/>
    <w:pPr>
      <w:numPr>
        <w:numId w:val="1"/>
      </w:numPr>
    </w:pPr>
  </w:style>
  <w:style w:type="paragraph" w:customStyle="1" w:styleId="H4">
    <w:name w:val="H4"/>
    <w:basedOn w:val="Normal"/>
    <w:next w:val="Normal"/>
    <w:pPr>
      <w:keepNext/>
      <w:spacing w:before="100" w:after="100"/>
      <w:outlineLvl w:val="4"/>
    </w:pPr>
    <w:rPr>
      <w:rFonts w:ascii="Times New Roman" w:hAnsi="Times New Roman"/>
      <w:b/>
      <w:snapToGrid w:val="0"/>
      <w:sz w:val="24"/>
    </w:rPr>
  </w:style>
  <w:style w:type="paragraph" w:styleId="BodyText2">
    <w:name w:val="Body Text 2"/>
    <w:basedOn w:val="Normal"/>
    <w:pPr>
      <w:numPr>
        <w:ilvl w:val="12"/>
      </w:numPr>
    </w:pPr>
    <w:rPr>
      <w:rFonts w:ascii="Times New Roman" w:hAnsi="Times New Roman"/>
      <w:color w:val="FF0000"/>
      <w:spacing w:val="4"/>
      <w:sz w:val="24"/>
    </w:rPr>
  </w:style>
  <w:style w:type="paragraph" w:styleId="BodyText3">
    <w:name w:val="Body Text 3"/>
    <w:basedOn w:val="Normal"/>
    <w:rPr>
      <w:rFonts w:ascii="Times New Roman" w:hAnsi="Times New Roman"/>
      <w:sz w:val="24"/>
    </w:rPr>
  </w:style>
  <w:style w:type="paragraph" w:styleId="ListBullet">
    <w:name w:val="List Bullet"/>
    <w:basedOn w:val="Normal"/>
    <w:pPr>
      <w:numPr>
        <w:numId w:val="2"/>
      </w:numPr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Achievement">
    <w:name w:val="Achievement"/>
    <w:basedOn w:val="BodyText"/>
    <w:pPr>
      <w:autoSpaceDE w:val="0"/>
      <w:autoSpaceDN w:val="0"/>
      <w:spacing w:after="60" w:line="220" w:lineRule="atLeast"/>
      <w:ind w:left="245" w:hanging="245"/>
    </w:pPr>
    <w:rPr>
      <w:spacing w:val="-5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720"/>
    </w:pPr>
    <w:rPr>
      <w:caps/>
      <w:color w:val="4F81BD"/>
      <w:spacing w:val="10"/>
      <w:kern w:val="28"/>
      <w:sz w:val="52"/>
      <w:szCs w:val="52"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rPr>
      <w:rFonts w:ascii="Arial" w:hAnsi="Arial"/>
      <w:sz w:val="22"/>
    </w:rPr>
  </w:style>
  <w:style w:type="character" w:styleId="Strong">
    <w:name w:val="Strong"/>
    <w:uiPriority w:val="22"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Pr>
      <w:caps/>
      <w:spacing w:val="15"/>
      <w:shd w:val="clear" w:color="auto" w:fill="DBE5F1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FFFFFF"/>
      <w:spacing w:val="15"/>
      <w:shd w:val="clear" w:color="auto" w:fill="4F81BD"/>
    </w:rPr>
  </w:style>
  <w:style w:type="character" w:customStyle="1" w:styleId="Heading3Char">
    <w:name w:val="Heading 3 Char"/>
    <w:basedOn w:val="DefaultParagraphFont"/>
    <w:link w:val="Heading3"/>
    <w:uiPriority w:val="9"/>
    <w:rPr>
      <w:caps/>
      <w:color w:val="243F60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Pr>
      <w:caps/>
      <w:color w:val="365F91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caps/>
      <w:color w:val="365F91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caps/>
      <w:color w:val="365F91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caps/>
      <w:color w:val="365F91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qFormat/>
    <w:rPr>
      <w:b/>
      <w:bCs/>
      <w:color w:val="365F91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Pr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595959"/>
      <w:spacing w:val="10"/>
      <w:sz w:val="24"/>
      <w:szCs w:val="24"/>
    </w:rPr>
  </w:style>
  <w:style w:type="character" w:styleId="Emphasis">
    <w:name w:val="Emphasis"/>
    <w:uiPriority w:val="20"/>
    <w:qFormat/>
    <w:rPr>
      <w:caps/>
      <w:color w:val="243F60"/>
      <w:spacing w:val="5"/>
    </w:rPr>
  </w:style>
  <w:style w:type="paragraph" w:styleId="NoSpacing">
    <w:name w:val="No Spacing"/>
    <w:basedOn w:val="Normal"/>
    <w:link w:val="NoSpacingChar"/>
    <w:uiPriority w:val="1"/>
    <w:qFormat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4F81BD"/>
      <w:sz w:val="20"/>
      <w:szCs w:val="20"/>
    </w:rPr>
  </w:style>
  <w:style w:type="character" w:styleId="SubtleEmphasis">
    <w:name w:val="Subtle Emphasis"/>
    <w:uiPriority w:val="19"/>
    <w:qFormat/>
    <w:rPr>
      <w:i/>
      <w:iCs/>
      <w:color w:val="243F60"/>
    </w:rPr>
  </w:style>
  <w:style w:type="character" w:styleId="IntenseEmphasis">
    <w:name w:val="Intense Emphasis"/>
    <w:uiPriority w:val="21"/>
    <w:qFormat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Pr>
      <w:b/>
      <w:bCs/>
      <w:color w:val="4F81BD"/>
    </w:rPr>
  </w:style>
  <w:style w:type="character" w:styleId="IntenseReference">
    <w:name w:val="Intense Reference"/>
    <w:uiPriority w:val="32"/>
    <w:qFormat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71EE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27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7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ivansh-singh-b85518239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ivanshsingh386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hivanshsingh386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P\Profiles\Resume-Format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Resume-Format1.dot</Template>
  <TotalTime>28</TotalTime>
  <Pages>5</Pages>
  <Words>1021</Words>
  <Characters>6763</Characters>
  <Application>Microsoft Office Word</Application>
  <DocSecurity>0</DocSecurity>
  <Lines>182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SCSL</Company>
  <LinksUpToDate>false</LinksUpToDate>
  <CharactersWithSpaces>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Sumil Jalota</dc:creator>
  <cp:lastModifiedBy>Shivansh Singh</cp:lastModifiedBy>
  <cp:revision>4</cp:revision>
  <cp:lastPrinted>2011-10-13T10:28:00Z</cp:lastPrinted>
  <dcterms:created xsi:type="dcterms:W3CDTF">2024-01-26T10:15:00Z</dcterms:created>
  <dcterms:modified xsi:type="dcterms:W3CDTF">2025-10-05T06:25:00Z</dcterms:modified>
</cp:coreProperties>
</file>